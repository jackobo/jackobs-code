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E8B55" w14:textId="77777777" w:rsidR="00CF64F8" w:rsidRPr="00A744BC" w:rsidRDefault="00CF64F8" w:rsidP="00CF64F8">
      <w:pPr>
        <w:rPr>
          <w:rFonts w:ascii="Tahoma" w:hAnsi="Tahoma" w:cs="Tahoma"/>
        </w:rPr>
      </w:pPr>
    </w:p>
    <w:p w14:paraId="528E8B56" w14:textId="77777777" w:rsidR="00CF64F8" w:rsidRPr="00A744BC" w:rsidRDefault="00CF64F8" w:rsidP="00CF64F8">
      <w:pPr>
        <w:jc w:val="center"/>
        <w:rPr>
          <w:rFonts w:ascii="Tahoma" w:eastAsia="MS Mincho" w:hAnsi="Tahoma" w:cs="Tahoma"/>
          <w:b/>
          <w:bCs/>
          <w:i/>
          <w:iCs/>
          <w:sz w:val="96"/>
          <w:szCs w:val="96"/>
          <w:highlight w:val="yellow"/>
        </w:rPr>
      </w:pPr>
    </w:p>
    <w:p w14:paraId="60D7D510" w14:textId="77777777" w:rsidR="006747DD" w:rsidRDefault="006747DD" w:rsidP="006747DD">
      <w:pPr>
        <w:jc w:val="center"/>
        <w:rPr>
          <w:rFonts w:ascii="Tahoma" w:eastAsia="MS Mincho" w:hAnsi="Tahoma" w:cs="Tahoma"/>
          <w:b/>
          <w:bCs/>
          <w:color w:val="1F497D" w:themeColor="text2"/>
          <w:sz w:val="72"/>
          <w:szCs w:val="72"/>
        </w:rPr>
      </w:pPr>
      <w:proofErr w:type="spellStart"/>
      <w:r>
        <w:rPr>
          <w:rFonts w:ascii="Tahoma" w:eastAsia="MS Mincho" w:hAnsi="Tahoma" w:cs="Tahoma"/>
          <w:b/>
          <w:bCs/>
          <w:color w:val="1F497D" w:themeColor="text2"/>
          <w:sz w:val="72"/>
          <w:szCs w:val="72"/>
        </w:rPr>
        <w:t>GGP</w:t>
      </w:r>
      <w:proofErr w:type="spellEnd"/>
      <w:r>
        <w:rPr>
          <w:rFonts w:ascii="Tahoma" w:eastAsia="MS Mincho" w:hAnsi="Tahoma" w:cs="Tahoma"/>
          <w:b/>
          <w:bCs/>
          <w:color w:val="1F497D" w:themeColor="text2"/>
          <w:sz w:val="72"/>
          <w:szCs w:val="72"/>
        </w:rPr>
        <w:t xml:space="preserve"> Build Flow</w:t>
      </w:r>
      <w:r>
        <w:rPr>
          <w:rFonts w:ascii="Tahoma" w:eastAsia="MS Mincho" w:hAnsi="Tahoma" w:cs="Tahoma"/>
          <w:b/>
          <w:bCs/>
          <w:color w:val="1F497D" w:themeColor="text2"/>
          <w:sz w:val="72"/>
          <w:szCs w:val="72"/>
        </w:rPr>
        <w:br/>
      </w:r>
      <w:proofErr w:type="spellStart"/>
      <w:r>
        <w:rPr>
          <w:rFonts w:ascii="Tahoma" w:eastAsia="MS Mincho" w:hAnsi="Tahoma" w:cs="Tahoma"/>
          <w:b/>
          <w:bCs/>
          <w:color w:val="1F497D" w:themeColor="text2"/>
          <w:sz w:val="72"/>
          <w:szCs w:val="72"/>
        </w:rPr>
        <w:t>DevOps</w:t>
      </w:r>
      <w:proofErr w:type="spellEnd"/>
      <w:r>
        <w:rPr>
          <w:rFonts w:ascii="Tahoma" w:eastAsia="MS Mincho" w:hAnsi="Tahoma" w:cs="Tahoma"/>
          <w:b/>
          <w:bCs/>
          <w:color w:val="1F497D" w:themeColor="text2"/>
          <w:sz w:val="72"/>
          <w:szCs w:val="72"/>
        </w:rPr>
        <w:t xml:space="preserve"> Guide</w:t>
      </w:r>
    </w:p>
    <w:p w14:paraId="53159DE1" w14:textId="77777777" w:rsidR="006747DD" w:rsidRDefault="006747DD" w:rsidP="006747DD">
      <w:pPr>
        <w:jc w:val="center"/>
        <w:rPr>
          <w:rFonts w:ascii="Tahoma" w:eastAsia="MS Mincho" w:hAnsi="Tahoma" w:cs="Tahoma"/>
          <w:b/>
          <w:bCs/>
          <w:color w:val="1F497D" w:themeColor="text2"/>
          <w:sz w:val="34"/>
          <w:szCs w:val="34"/>
        </w:rPr>
      </w:pPr>
      <w:r>
        <w:rPr>
          <w:rFonts w:ascii="Tahoma" w:eastAsia="MS Mincho" w:hAnsi="Tahoma" w:cs="Tahoma"/>
          <w:b/>
          <w:bCs/>
          <w:color w:val="1F497D" w:themeColor="text2"/>
          <w:sz w:val="34"/>
          <w:szCs w:val="34"/>
        </w:rPr>
        <w:t>April 2017</w:t>
      </w:r>
    </w:p>
    <w:p w14:paraId="528E8B5A" w14:textId="77777777" w:rsidR="00CF64F8" w:rsidRPr="00A744BC" w:rsidRDefault="00CF64F8" w:rsidP="00CF64F8">
      <w:pPr>
        <w:jc w:val="center"/>
        <w:rPr>
          <w:rFonts w:ascii="Tahoma" w:hAnsi="Tahoma" w:cs="Tahoma"/>
          <w:color w:val="1F497D" w:themeColor="text2"/>
        </w:rPr>
      </w:pPr>
    </w:p>
    <w:p w14:paraId="528E8B5B" w14:textId="77777777" w:rsidR="00CF64F8" w:rsidRPr="00A744BC" w:rsidRDefault="00CF64F8" w:rsidP="00CF64F8">
      <w:pPr>
        <w:rPr>
          <w:rFonts w:ascii="Tahoma" w:eastAsia="MS Mincho" w:hAnsi="Tahoma" w:cs="Tahoma"/>
          <w:color w:val="1F497D" w:themeColor="text2"/>
          <w:sz w:val="20"/>
          <w:szCs w:val="20"/>
        </w:rPr>
      </w:pPr>
    </w:p>
    <w:p w14:paraId="528E8B5C" w14:textId="77777777" w:rsidR="00CF64F8" w:rsidRPr="00A744BC" w:rsidRDefault="00CF64F8" w:rsidP="00CF64F8">
      <w:pPr>
        <w:jc w:val="center"/>
        <w:rPr>
          <w:rFonts w:ascii="Tahoma" w:eastAsia="MS Mincho" w:hAnsi="Tahoma" w:cs="Tahoma"/>
          <w:color w:val="1F497D" w:themeColor="text2"/>
          <w:sz w:val="20"/>
          <w:szCs w:val="20"/>
        </w:rPr>
      </w:pPr>
    </w:p>
    <w:p w14:paraId="528E8B5D" w14:textId="7EB33D0F" w:rsidR="00CF64F8" w:rsidRPr="00A744BC" w:rsidRDefault="00CF64F8" w:rsidP="009744D5">
      <w:pPr>
        <w:jc w:val="center"/>
        <w:rPr>
          <w:rFonts w:ascii="Tahoma" w:eastAsia="MS Mincho" w:hAnsi="Tahoma" w:cs="Tahoma"/>
          <w:color w:val="1F497D" w:themeColor="text2"/>
          <w:sz w:val="20"/>
          <w:szCs w:val="20"/>
        </w:rPr>
      </w:pPr>
      <w:r w:rsidRPr="00A744BC">
        <w:rPr>
          <w:rFonts w:ascii="Tahoma" w:eastAsia="MS Mincho" w:hAnsi="Tahoma" w:cs="Tahoma"/>
          <w:color w:val="1F497D" w:themeColor="text2"/>
          <w:sz w:val="20"/>
          <w:szCs w:val="20"/>
        </w:rPr>
        <w:t>Created By:</w:t>
      </w:r>
      <w:r w:rsidR="008B32C8" w:rsidRPr="00A744BC">
        <w:rPr>
          <w:rFonts w:ascii="Tahoma" w:eastAsia="MS Mincho" w:hAnsi="Tahoma" w:cs="Tahoma"/>
          <w:color w:val="1F497D" w:themeColor="text2"/>
          <w:sz w:val="20"/>
          <w:szCs w:val="20"/>
        </w:rPr>
        <w:t xml:space="preserve"> </w:t>
      </w:r>
      <w:r w:rsidR="009744D5">
        <w:rPr>
          <w:rFonts w:ascii="Tahoma" w:eastAsia="MS Mincho" w:hAnsi="Tahoma" w:cs="Tahoma"/>
          <w:color w:val="1F497D" w:themeColor="text2"/>
          <w:sz w:val="20"/>
          <w:szCs w:val="20"/>
        </w:rPr>
        <w:t>Florin Iacob</w:t>
      </w:r>
    </w:p>
    <w:p w14:paraId="528E8B5E" w14:textId="77777777" w:rsidR="00300D37" w:rsidRPr="00A744BC" w:rsidRDefault="00300D37">
      <w:pPr>
        <w:spacing w:line="276" w:lineRule="auto"/>
        <w:rPr>
          <w:rFonts w:ascii="Tahoma" w:eastAsia="MS Mincho" w:hAnsi="Tahoma" w:cs="Tahoma"/>
          <w:sz w:val="20"/>
          <w:szCs w:val="20"/>
          <w:highlight w:val="yellow"/>
        </w:rPr>
      </w:pPr>
      <w:r w:rsidRPr="00A744BC">
        <w:rPr>
          <w:rFonts w:ascii="Tahoma" w:eastAsia="MS Mincho" w:hAnsi="Tahoma" w:cs="Tahoma"/>
          <w:sz w:val="20"/>
          <w:szCs w:val="20"/>
          <w:highlight w:val="yellow"/>
        </w:rPr>
        <w:br w:type="page"/>
      </w:r>
    </w:p>
    <w:p w14:paraId="528E8B5F" w14:textId="77777777" w:rsidR="00CF64F8" w:rsidRPr="00A744BC" w:rsidRDefault="00CF64F8" w:rsidP="00CF64F8">
      <w:pPr>
        <w:rPr>
          <w:rFonts w:ascii="Tahoma" w:eastAsia="MS Mincho" w:hAnsi="Tahoma" w:cs="Tahoma"/>
          <w:sz w:val="20"/>
          <w:szCs w:val="20"/>
          <w:highlight w:val="yellow"/>
        </w:rPr>
      </w:pPr>
    </w:p>
    <w:p w14:paraId="528E8B60" w14:textId="77777777" w:rsidR="00CF64F8" w:rsidRPr="00A744BC" w:rsidRDefault="00CF64F8" w:rsidP="00A744BC">
      <w:pPr>
        <w:pStyle w:val="Heading1"/>
      </w:pPr>
      <w:bookmarkStart w:id="0" w:name="_Toc480378232"/>
      <w:r w:rsidRPr="00A744BC">
        <w:t>Table of Updates</w:t>
      </w:r>
      <w:bookmarkEnd w:id="0"/>
    </w:p>
    <w:tbl>
      <w:tblPr>
        <w:tblStyle w:val="TableGrid8"/>
        <w:tblW w:w="9738" w:type="dxa"/>
        <w:tblLayout w:type="fixed"/>
        <w:tblLook w:val="0420" w:firstRow="1" w:lastRow="0" w:firstColumn="0" w:lastColumn="0" w:noHBand="0" w:noVBand="1"/>
      </w:tblPr>
      <w:tblGrid>
        <w:gridCol w:w="941"/>
        <w:gridCol w:w="1465"/>
        <w:gridCol w:w="1842"/>
        <w:gridCol w:w="2523"/>
        <w:gridCol w:w="2967"/>
      </w:tblGrid>
      <w:tr w:rsidR="00E53A21" w:rsidRPr="00A744BC" w14:paraId="528E8B66" w14:textId="77777777" w:rsidTr="00B9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1" w:type="dxa"/>
            <w:shd w:val="solid" w:color="B8CCE4" w:themeColor="accent1" w:themeTint="66" w:fill="FFFFFF"/>
            <w:vAlign w:val="center"/>
          </w:tcPr>
          <w:p w14:paraId="528E8B61" w14:textId="77777777" w:rsidR="00CF64F8" w:rsidRPr="00A744BC" w:rsidRDefault="00CF64F8" w:rsidP="008B32C8">
            <w:pPr>
              <w:jc w:val="center"/>
              <w:rPr>
                <w:rFonts w:ascii="Tahoma" w:hAnsi="Tahoma" w:cs="Tahoma"/>
                <w:color w:val="auto"/>
                <w:rtl/>
              </w:rPr>
            </w:pPr>
            <w:r w:rsidRPr="00A744BC">
              <w:rPr>
                <w:rFonts w:ascii="Tahoma" w:hAnsi="Tahoma" w:cs="Tahoma"/>
                <w:color w:val="auto"/>
              </w:rPr>
              <w:t>Ver.</w:t>
            </w:r>
          </w:p>
        </w:tc>
        <w:tc>
          <w:tcPr>
            <w:tcW w:w="1465" w:type="dxa"/>
            <w:shd w:val="solid" w:color="B8CCE4" w:themeColor="accent1" w:themeTint="66" w:fill="FFFFFF"/>
            <w:vAlign w:val="center"/>
          </w:tcPr>
          <w:p w14:paraId="528E8B62" w14:textId="77777777" w:rsidR="00CF64F8" w:rsidRPr="00A744BC" w:rsidRDefault="00CF64F8" w:rsidP="008B32C8">
            <w:pPr>
              <w:jc w:val="center"/>
              <w:rPr>
                <w:rFonts w:ascii="Tahoma" w:hAnsi="Tahoma" w:cs="Tahoma"/>
                <w:color w:val="auto"/>
              </w:rPr>
            </w:pPr>
            <w:r w:rsidRPr="00A744BC">
              <w:rPr>
                <w:rFonts w:ascii="Tahoma" w:hAnsi="Tahoma" w:cs="Tahoma"/>
                <w:color w:val="auto"/>
              </w:rPr>
              <w:t>Date</w:t>
            </w:r>
          </w:p>
        </w:tc>
        <w:tc>
          <w:tcPr>
            <w:tcW w:w="1842" w:type="dxa"/>
            <w:shd w:val="solid" w:color="B8CCE4" w:themeColor="accent1" w:themeTint="66" w:fill="FFFFFF"/>
            <w:vAlign w:val="center"/>
          </w:tcPr>
          <w:p w14:paraId="528E8B63" w14:textId="77777777" w:rsidR="00CF64F8" w:rsidRPr="00A744BC" w:rsidRDefault="00CF64F8" w:rsidP="008B32C8">
            <w:pPr>
              <w:jc w:val="center"/>
              <w:rPr>
                <w:rFonts w:ascii="Tahoma" w:hAnsi="Tahoma" w:cs="Tahoma"/>
                <w:color w:val="auto"/>
              </w:rPr>
            </w:pPr>
            <w:r w:rsidRPr="00A744BC">
              <w:rPr>
                <w:rFonts w:ascii="Tahoma" w:hAnsi="Tahoma" w:cs="Tahoma"/>
                <w:color w:val="auto"/>
              </w:rPr>
              <w:t>Updated by</w:t>
            </w:r>
          </w:p>
        </w:tc>
        <w:tc>
          <w:tcPr>
            <w:tcW w:w="2523" w:type="dxa"/>
            <w:shd w:val="solid" w:color="B8CCE4" w:themeColor="accent1" w:themeTint="66" w:fill="FFFFFF"/>
            <w:vAlign w:val="center"/>
          </w:tcPr>
          <w:p w14:paraId="528E8B64" w14:textId="77777777" w:rsidR="00CF64F8" w:rsidRPr="00A744BC" w:rsidRDefault="00CF64F8" w:rsidP="008B32C8">
            <w:pPr>
              <w:jc w:val="center"/>
              <w:rPr>
                <w:rFonts w:ascii="Tahoma" w:hAnsi="Tahoma" w:cs="Tahoma"/>
                <w:color w:val="auto"/>
              </w:rPr>
            </w:pPr>
            <w:r w:rsidRPr="00A744BC">
              <w:rPr>
                <w:rFonts w:ascii="Tahoma" w:hAnsi="Tahoma" w:cs="Tahoma"/>
                <w:color w:val="auto"/>
              </w:rPr>
              <w:t>Updated Sections</w:t>
            </w:r>
          </w:p>
        </w:tc>
        <w:tc>
          <w:tcPr>
            <w:tcW w:w="2967" w:type="dxa"/>
            <w:shd w:val="solid" w:color="B8CCE4" w:themeColor="accent1" w:themeTint="66" w:fill="FFFFFF"/>
            <w:vAlign w:val="center"/>
          </w:tcPr>
          <w:p w14:paraId="528E8B65" w14:textId="77777777" w:rsidR="00CF64F8" w:rsidRPr="00A744BC" w:rsidRDefault="00CF64F8" w:rsidP="008B32C8">
            <w:pPr>
              <w:jc w:val="center"/>
              <w:rPr>
                <w:rFonts w:ascii="Tahoma" w:hAnsi="Tahoma" w:cs="Tahoma"/>
                <w:color w:val="auto"/>
                <w:rtl/>
              </w:rPr>
            </w:pPr>
            <w:r w:rsidRPr="00A744BC">
              <w:rPr>
                <w:rFonts w:ascii="Tahoma" w:hAnsi="Tahoma" w:cs="Tahoma"/>
                <w:color w:val="auto"/>
              </w:rPr>
              <w:t>Comments</w:t>
            </w:r>
          </w:p>
        </w:tc>
      </w:tr>
      <w:tr w:rsidR="00E53A21" w:rsidRPr="00A744BC" w14:paraId="528E8B6C" w14:textId="77777777" w:rsidTr="00B96F12">
        <w:tc>
          <w:tcPr>
            <w:tcW w:w="941" w:type="dxa"/>
            <w:vAlign w:val="center"/>
          </w:tcPr>
          <w:p w14:paraId="528E8B67" w14:textId="77777777" w:rsidR="00CF64F8" w:rsidRPr="00A744BC" w:rsidRDefault="00CF64F8" w:rsidP="008B32C8">
            <w:pPr>
              <w:jc w:val="center"/>
              <w:rPr>
                <w:rFonts w:ascii="Tahoma" w:hAnsi="Tahoma" w:cs="Tahoma"/>
              </w:rPr>
            </w:pPr>
            <w:r w:rsidRPr="00A744BC">
              <w:rPr>
                <w:rFonts w:ascii="Tahoma" w:hAnsi="Tahoma" w:cs="Tahoma"/>
              </w:rPr>
              <w:t>1.0</w:t>
            </w:r>
          </w:p>
        </w:tc>
        <w:tc>
          <w:tcPr>
            <w:tcW w:w="1465" w:type="dxa"/>
            <w:vAlign w:val="center"/>
          </w:tcPr>
          <w:p w14:paraId="528E8B68" w14:textId="11BCD72F" w:rsidR="00CF64F8" w:rsidRPr="00A744BC" w:rsidRDefault="008B32C8" w:rsidP="00070AEE">
            <w:pPr>
              <w:jc w:val="center"/>
              <w:rPr>
                <w:rFonts w:ascii="Tahoma" w:hAnsi="Tahoma" w:cs="Tahoma"/>
              </w:rPr>
            </w:pPr>
            <w:r w:rsidRPr="00A744BC">
              <w:rPr>
                <w:rFonts w:ascii="Tahoma" w:hAnsi="Tahoma" w:cs="Tahoma"/>
              </w:rPr>
              <w:t>0</w:t>
            </w:r>
            <w:r w:rsidR="006747DD">
              <w:rPr>
                <w:rFonts w:ascii="Tahoma" w:hAnsi="Tahoma" w:cs="Tahoma"/>
              </w:rPr>
              <w:t>4</w:t>
            </w:r>
            <w:r w:rsidRPr="00A744BC">
              <w:rPr>
                <w:rFonts w:ascii="Tahoma" w:hAnsi="Tahoma" w:cs="Tahoma"/>
              </w:rPr>
              <w:t>/201</w:t>
            </w:r>
            <w:r w:rsidR="006747DD">
              <w:rPr>
                <w:rFonts w:ascii="Tahoma" w:hAnsi="Tahoma" w:cs="Tahoma"/>
              </w:rPr>
              <w:t>7</w:t>
            </w:r>
          </w:p>
        </w:tc>
        <w:tc>
          <w:tcPr>
            <w:tcW w:w="1842" w:type="dxa"/>
            <w:vAlign w:val="center"/>
          </w:tcPr>
          <w:p w14:paraId="528E8B69" w14:textId="16353DE1" w:rsidR="00CF64F8" w:rsidRPr="00A744BC" w:rsidRDefault="00070AEE" w:rsidP="008B32C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Florin Iacob</w:t>
            </w:r>
          </w:p>
        </w:tc>
        <w:tc>
          <w:tcPr>
            <w:tcW w:w="2523" w:type="dxa"/>
            <w:vAlign w:val="center"/>
          </w:tcPr>
          <w:p w14:paraId="528E8B6A" w14:textId="77777777" w:rsidR="00CF64F8" w:rsidRPr="00A744BC" w:rsidRDefault="00CF64F8" w:rsidP="008B32C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67" w:type="dxa"/>
            <w:vAlign w:val="center"/>
          </w:tcPr>
          <w:p w14:paraId="528E8B6B" w14:textId="77777777" w:rsidR="00CF64F8" w:rsidRPr="00A744BC" w:rsidRDefault="00CF64F8" w:rsidP="008B32C8">
            <w:pPr>
              <w:jc w:val="center"/>
              <w:rPr>
                <w:rFonts w:ascii="Tahoma" w:hAnsi="Tahoma" w:cs="Tahoma"/>
              </w:rPr>
            </w:pPr>
            <w:r w:rsidRPr="00A744BC">
              <w:rPr>
                <w:rFonts w:ascii="Tahoma" w:hAnsi="Tahoma" w:cs="Tahoma"/>
              </w:rPr>
              <w:t>New Document</w:t>
            </w:r>
          </w:p>
        </w:tc>
      </w:tr>
    </w:tbl>
    <w:p w14:paraId="528E8BBC" w14:textId="77777777" w:rsidR="00CF64F8" w:rsidRPr="00A744BC" w:rsidRDefault="00CF64F8" w:rsidP="00CF64F8">
      <w:pPr>
        <w:rPr>
          <w:rFonts w:ascii="Tahoma" w:hAnsi="Tahoma" w:cs="Tahoma"/>
        </w:rPr>
      </w:pPr>
    </w:p>
    <w:p w14:paraId="528E8BBD" w14:textId="77777777" w:rsidR="00CF64F8" w:rsidRPr="00A744BC" w:rsidRDefault="00CF64F8" w:rsidP="00A744BC">
      <w:pPr>
        <w:pStyle w:val="Heading1"/>
      </w:pPr>
      <w:bookmarkStart w:id="1" w:name="_Toc480378233"/>
      <w:r w:rsidRPr="00A744BC">
        <w:t>Related Documents</w:t>
      </w:r>
      <w:bookmarkEnd w:id="1"/>
    </w:p>
    <w:tbl>
      <w:tblPr>
        <w:tblStyle w:val="TableGrid8"/>
        <w:tblW w:w="9747" w:type="dxa"/>
        <w:tblLook w:val="04A0" w:firstRow="1" w:lastRow="0" w:firstColumn="1" w:lastColumn="0" w:noHBand="0" w:noVBand="1"/>
      </w:tblPr>
      <w:tblGrid>
        <w:gridCol w:w="607"/>
        <w:gridCol w:w="3754"/>
        <w:gridCol w:w="1134"/>
        <w:gridCol w:w="1924"/>
        <w:gridCol w:w="2328"/>
      </w:tblGrid>
      <w:tr w:rsidR="00CF64F8" w:rsidRPr="00A744BC" w14:paraId="528E8BC3" w14:textId="77777777" w:rsidTr="00DF3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7" w:type="dxa"/>
            <w:shd w:val="solid" w:color="8DB3E2" w:themeColor="text2" w:themeTint="66" w:fill="FFFFFF"/>
            <w:vAlign w:val="center"/>
          </w:tcPr>
          <w:p w14:paraId="528E8BBE" w14:textId="77777777" w:rsidR="00CF64F8" w:rsidRPr="00A744BC" w:rsidRDefault="00CF64F8" w:rsidP="00AE7528">
            <w:pPr>
              <w:jc w:val="center"/>
              <w:rPr>
                <w:rFonts w:ascii="Tahoma" w:hAnsi="Tahoma" w:cs="Tahoma"/>
                <w:color w:val="auto"/>
                <w:rtl/>
              </w:rPr>
            </w:pPr>
            <w:r w:rsidRPr="00A744BC">
              <w:rPr>
                <w:rFonts w:ascii="Tahoma" w:hAnsi="Tahoma" w:cs="Tahoma"/>
                <w:color w:val="auto"/>
              </w:rPr>
              <w:t>#</w:t>
            </w:r>
          </w:p>
        </w:tc>
        <w:tc>
          <w:tcPr>
            <w:tcW w:w="3754" w:type="dxa"/>
            <w:shd w:val="solid" w:color="8DB3E2" w:themeColor="text2" w:themeTint="66" w:fill="FFFFFF"/>
            <w:vAlign w:val="center"/>
          </w:tcPr>
          <w:p w14:paraId="528E8BBF" w14:textId="77777777" w:rsidR="00CF64F8" w:rsidRPr="00A744BC" w:rsidRDefault="00CF64F8" w:rsidP="00AE7528">
            <w:pPr>
              <w:jc w:val="center"/>
              <w:rPr>
                <w:rFonts w:ascii="Tahoma" w:hAnsi="Tahoma" w:cs="Tahoma"/>
                <w:color w:val="auto"/>
              </w:rPr>
            </w:pPr>
            <w:r w:rsidRPr="00A744BC">
              <w:rPr>
                <w:rFonts w:ascii="Tahoma" w:hAnsi="Tahoma" w:cs="Tahoma"/>
                <w:color w:val="auto"/>
              </w:rPr>
              <w:t>Name</w:t>
            </w:r>
          </w:p>
        </w:tc>
        <w:tc>
          <w:tcPr>
            <w:tcW w:w="1134" w:type="dxa"/>
            <w:shd w:val="solid" w:color="8DB3E2" w:themeColor="text2" w:themeTint="66" w:fill="FFFFFF"/>
            <w:vAlign w:val="center"/>
          </w:tcPr>
          <w:p w14:paraId="528E8BC0" w14:textId="77777777" w:rsidR="00CF64F8" w:rsidRPr="00A744BC" w:rsidRDefault="00CF64F8" w:rsidP="00AE7528">
            <w:pPr>
              <w:jc w:val="center"/>
              <w:rPr>
                <w:rFonts w:ascii="Tahoma" w:hAnsi="Tahoma" w:cs="Tahoma"/>
                <w:color w:val="auto"/>
              </w:rPr>
            </w:pPr>
            <w:r w:rsidRPr="00A744BC">
              <w:rPr>
                <w:rFonts w:ascii="Tahoma" w:hAnsi="Tahoma" w:cs="Tahoma"/>
                <w:color w:val="auto"/>
              </w:rPr>
              <w:t>Type</w:t>
            </w:r>
          </w:p>
        </w:tc>
        <w:tc>
          <w:tcPr>
            <w:tcW w:w="1924" w:type="dxa"/>
            <w:shd w:val="solid" w:color="8DB3E2" w:themeColor="text2" w:themeTint="66" w:fill="FFFFFF"/>
            <w:vAlign w:val="center"/>
          </w:tcPr>
          <w:p w14:paraId="528E8BC1" w14:textId="77777777" w:rsidR="00CF64F8" w:rsidRPr="00A744BC" w:rsidRDefault="00CF64F8" w:rsidP="00AE7528">
            <w:pPr>
              <w:jc w:val="center"/>
              <w:rPr>
                <w:rFonts w:ascii="Tahoma" w:hAnsi="Tahoma" w:cs="Tahoma"/>
                <w:color w:val="auto"/>
              </w:rPr>
            </w:pPr>
            <w:r w:rsidRPr="00A744BC">
              <w:rPr>
                <w:rFonts w:ascii="Tahoma" w:hAnsi="Tahoma" w:cs="Tahoma"/>
                <w:color w:val="auto"/>
              </w:rPr>
              <w:t>Author</w:t>
            </w:r>
          </w:p>
        </w:tc>
        <w:tc>
          <w:tcPr>
            <w:tcW w:w="2328" w:type="dxa"/>
            <w:shd w:val="solid" w:color="8DB3E2" w:themeColor="text2" w:themeTint="66" w:fill="FFFFFF"/>
            <w:vAlign w:val="center"/>
          </w:tcPr>
          <w:p w14:paraId="528E8BC2" w14:textId="64971AEE" w:rsidR="00CF64F8" w:rsidRPr="00A744BC" w:rsidRDefault="00C42B93" w:rsidP="00AE7528">
            <w:pPr>
              <w:jc w:val="center"/>
              <w:rPr>
                <w:rFonts w:ascii="Tahoma" w:hAnsi="Tahoma" w:cs="Tahoma"/>
                <w:color w:val="auto"/>
              </w:rPr>
            </w:pPr>
            <w:r>
              <w:rPr>
                <w:rFonts w:ascii="Tahoma" w:hAnsi="Tahoma" w:cs="Tahoma"/>
                <w:color w:val="auto"/>
              </w:rPr>
              <w:t xml:space="preserve">Comments </w:t>
            </w:r>
          </w:p>
        </w:tc>
      </w:tr>
      <w:tr w:rsidR="00846022" w:rsidRPr="00A744BC" w14:paraId="528E8BC9" w14:textId="77777777" w:rsidTr="00DF3E08">
        <w:tc>
          <w:tcPr>
            <w:tcW w:w="607" w:type="dxa"/>
            <w:vAlign w:val="center"/>
          </w:tcPr>
          <w:p w14:paraId="528E8BC4" w14:textId="77777777" w:rsidR="00846022" w:rsidRPr="00A744BC" w:rsidRDefault="00846022" w:rsidP="008B32C8">
            <w:pPr>
              <w:numPr>
                <w:ilvl w:val="0"/>
                <w:numId w:val="1"/>
              </w:numPr>
              <w:tabs>
                <w:tab w:val="clear" w:pos="540"/>
              </w:tabs>
              <w:ind w:left="142" w:hanging="142"/>
              <w:jc w:val="both"/>
              <w:rPr>
                <w:rFonts w:ascii="Tahoma" w:hAnsi="Tahoma" w:cs="Tahoma"/>
              </w:rPr>
            </w:pPr>
          </w:p>
        </w:tc>
        <w:tc>
          <w:tcPr>
            <w:tcW w:w="3754" w:type="dxa"/>
            <w:vAlign w:val="center"/>
          </w:tcPr>
          <w:p w14:paraId="528E8BC5" w14:textId="129241A7" w:rsidR="00972809" w:rsidRPr="00A744BC" w:rsidRDefault="00972809" w:rsidP="00972809">
            <w:pPr>
              <w:pStyle w:val="Header"/>
              <w:rPr>
                <w:rFonts w:ascii="Tahoma" w:hAnsi="Tahoma" w:cs="Tahoma"/>
              </w:rPr>
            </w:pPr>
          </w:p>
        </w:tc>
        <w:tc>
          <w:tcPr>
            <w:tcW w:w="1134" w:type="dxa"/>
            <w:vAlign w:val="center"/>
          </w:tcPr>
          <w:p w14:paraId="528E8BC6" w14:textId="4DC1F29A" w:rsidR="00846022" w:rsidRPr="00A744BC" w:rsidRDefault="00846022" w:rsidP="008B32C8">
            <w:pPr>
              <w:pStyle w:val="Header"/>
              <w:jc w:val="center"/>
              <w:rPr>
                <w:rFonts w:ascii="Tahoma" w:hAnsi="Tahoma" w:cs="Tahoma"/>
              </w:rPr>
            </w:pPr>
          </w:p>
        </w:tc>
        <w:tc>
          <w:tcPr>
            <w:tcW w:w="1924" w:type="dxa"/>
            <w:vAlign w:val="center"/>
          </w:tcPr>
          <w:p w14:paraId="528E8BC7" w14:textId="21657EE6" w:rsidR="00846022" w:rsidRPr="00A744BC" w:rsidRDefault="00846022" w:rsidP="008B32C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28" w:type="dxa"/>
            <w:vAlign w:val="center"/>
          </w:tcPr>
          <w:p w14:paraId="528E8BC8" w14:textId="0FED65C2" w:rsidR="00846022" w:rsidRPr="00A744BC" w:rsidRDefault="00846022" w:rsidP="008B32C8">
            <w:pPr>
              <w:pStyle w:val="Header"/>
              <w:ind w:right="-58"/>
              <w:jc w:val="center"/>
              <w:rPr>
                <w:rFonts w:ascii="Tahoma" w:hAnsi="Tahoma" w:cs="Tahoma"/>
              </w:rPr>
            </w:pPr>
          </w:p>
        </w:tc>
      </w:tr>
    </w:tbl>
    <w:p w14:paraId="528E8BEE" w14:textId="1E48DC1B" w:rsidR="00CF64F8" w:rsidRPr="00A744BC" w:rsidRDefault="00CF64F8" w:rsidP="00CF64F8">
      <w:pPr>
        <w:rPr>
          <w:rFonts w:ascii="Tahoma" w:hAnsi="Tahoma" w:cs="Tahoma"/>
        </w:rPr>
      </w:pPr>
    </w:p>
    <w:p w14:paraId="528E8BEF" w14:textId="77777777" w:rsidR="00CF64F8" w:rsidRPr="00A744BC" w:rsidRDefault="00CF64F8" w:rsidP="00CF64F8">
      <w:pPr>
        <w:rPr>
          <w:rFonts w:ascii="Tahoma" w:hAnsi="Tahoma" w:cs="Tahoma"/>
        </w:rPr>
      </w:pPr>
      <w:r w:rsidRPr="00A744BC">
        <w:rPr>
          <w:rFonts w:ascii="Tahoma" w:hAnsi="Tahoma" w:cs="Tahoma"/>
        </w:rPr>
        <w:br w:type="page"/>
      </w:r>
    </w:p>
    <w:p w14:paraId="528E8BF0" w14:textId="77777777" w:rsidR="00CF64F8" w:rsidRPr="00A744BC" w:rsidRDefault="00CF64F8" w:rsidP="00A744BC">
      <w:pPr>
        <w:pStyle w:val="Heading1"/>
      </w:pPr>
      <w:bookmarkStart w:id="2" w:name="_Toc480378234"/>
      <w:r w:rsidRPr="00A744BC">
        <w:lastRenderedPageBreak/>
        <w:t>Table of Contents</w:t>
      </w:r>
      <w:bookmarkEnd w:id="2"/>
    </w:p>
    <w:p w14:paraId="721257F1" w14:textId="77777777" w:rsidR="00A973D2" w:rsidRDefault="00113D67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TOC \o "1-3" \h \z \u </w:instrText>
      </w:r>
      <w:r>
        <w:rPr>
          <w:rFonts w:ascii="Tahoma" w:hAnsi="Tahoma" w:cs="Tahoma"/>
        </w:rPr>
        <w:fldChar w:fldCharType="separate"/>
      </w:r>
      <w:hyperlink w:anchor="_Toc480378232" w:history="1">
        <w:r w:rsidR="00A973D2" w:rsidRPr="00141C3D">
          <w:rPr>
            <w:rStyle w:val="Hyperlink"/>
            <w:noProof/>
          </w:rPr>
          <w:t>1</w:t>
        </w:r>
        <w:r w:rsidR="00A973D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A973D2" w:rsidRPr="00141C3D">
          <w:rPr>
            <w:rStyle w:val="Hyperlink"/>
            <w:noProof/>
          </w:rPr>
          <w:t>Table of Updates</w:t>
        </w:r>
        <w:r w:rsidR="00A973D2">
          <w:rPr>
            <w:noProof/>
            <w:webHidden/>
          </w:rPr>
          <w:tab/>
        </w:r>
        <w:r w:rsidR="00A973D2">
          <w:rPr>
            <w:noProof/>
            <w:webHidden/>
          </w:rPr>
          <w:fldChar w:fldCharType="begin"/>
        </w:r>
        <w:r w:rsidR="00A973D2">
          <w:rPr>
            <w:noProof/>
            <w:webHidden/>
          </w:rPr>
          <w:instrText xml:space="preserve"> PAGEREF _Toc480378232 \h </w:instrText>
        </w:r>
        <w:r w:rsidR="00A973D2">
          <w:rPr>
            <w:noProof/>
            <w:webHidden/>
          </w:rPr>
        </w:r>
        <w:r w:rsidR="00A973D2">
          <w:rPr>
            <w:noProof/>
            <w:webHidden/>
          </w:rPr>
          <w:fldChar w:fldCharType="separate"/>
        </w:r>
        <w:r w:rsidR="00A973D2">
          <w:rPr>
            <w:noProof/>
            <w:webHidden/>
          </w:rPr>
          <w:t>2</w:t>
        </w:r>
        <w:r w:rsidR="00A973D2">
          <w:rPr>
            <w:noProof/>
            <w:webHidden/>
          </w:rPr>
          <w:fldChar w:fldCharType="end"/>
        </w:r>
      </w:hyperlink>
    </w:p>
    <w:p w14:paraId="44C4B768" w14:textId="77777777" w:rsidR="00A973D2" w:rsidRDefault="00C4045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0378233" w:history="1">
        <w:r w:rsidR="00A973D2" w:rsidRPr="00141C3D">
          <w:rPr>
            <w:rStyle w:val="Hyperlink"/>
            <w:noProof/>
          </w:rPr>
          <w:t>2</w:t>
        </w:r>
        <w:r w:rsidR="00A973D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A973D2" w:rsidRPr="00141C3D">
          <w:rPr>
            <w:rStyle w:val="Hyperlink"/>
            <w:noProof/>
          </w:rPr>
          <w:t>Related Documents</w:t>
        </w:r>
        <w:r w:rsidR="00A973D2">
          <w:rPr>
            <w:noProof/>
            <w:webHidden/>
          </w:rPr>
          <w:tab/>
        </w:r>
        <w:r w:rsidR="00A973D2">
          <w:rPr>
            <w:noProof/>
            <w:webHidden/>
          </w:rPr>
          <w:fldChar w:fldCharType="begin"/>
        </w:r>
        <w:r w:rsidR="00A973D2">
          <w:rPr>
            <w:noProof/>
            <w:webHidden/>
          </w:rPr>
          <w:instrText xml:space="preserve"> PAGEREF _Toc480378233 \h </w:instrText>
        </w:r>
        <w:r w:rsidR="00A973D2">
          <w:rPr>
            <w:noProof/>
            <w:webHidden/>
          </w:rPr>
        </w:r>
        <w:r w:rsidR="00A973D2">
          <w:rPr>
            <w:noProof/>
            <w:webHidden/>
          </w:rPr>
          <w:fldChar w:fldCharType="separate"/>
        </w:r>
        <w:r w:rsidR="00A973D2">
          <w:rPr>
            <w:noProof/>
            <w:webHidden/>
          </w:rPr>
          <w:t>2</w:t>
        </w:r>
        <w:r w:rsidR="00A973D2">
          <w:rPr>
            <w:noProof/>
            <w:webHidden/>
          </w:rPr>
          <w:fldChar w:fldCharType="end"/>
        </w:r>
      </w:hyperlink>
    </w:p>
    <w:p w14:paraId="49BCD830" w14:textId="77777777" w:rsidR="00A973D2" w:rsidRDefault="00C4045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0378234" w:history="1">
        <w:r w:rsidR="00A973D2" w:rsidRPr="00141C3D">
          <w:rPr>
            <w:rStyle w:val="Hyperlink"/>
            <w:noProof/>
          </w:rPr>
          <w:t>3</w:t>
        </w:r>
        <w:r w:rsidR="00A973D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A973D2" w:rsidRPr="00141C3D">
          <w:rPr>
            <w:rStyle w:val="Hyperlink"/>
            <w:noProof/>
          </w:rPr>
          <w:t>Table of Contents</w:t>
        </w:r>
        <w:r w:rsidR="00A973D2">
          <w:rPr>
            <w:noProof/>
            <w:webHidden/>
          </w:rPr>
          <w:tab/>
        </w:r>
        <w:r w:rsidR="00A973D2">
          <w:rPr>
            <w:noProof/>
            <w:webHidden/>
          </w:rPr>
          <w:fldChar w:fldCharType="begin"/>
        </w:r>
        <w:r w:rsidR="00A973D2">
          <w:rPr>
            <w:noProof/>
            <w:webHidden/>
          </w:rPr>
          <w:instrText xml:space="preserve"> PAGEREF _Toc480378234 \h </w:instrText>
        </w:r>
        <w:r w:rsidR="00A973D2">
          <w:rPr>
            <w:noProof/>
            <w:webHidden/>
          </w:rPr>
        </w:r>
        <w:r w:rsidR="00A973D2">
          <w:rPr>
            <w:noProof/>
            <w:webHidden/>
          </w:rPr>
          <w:fldChar w:fldCharType="separate"/>
        </w:r>
        <w:r w:rsidR="00A973D2">
          <w:rPr>
            <w:noProof/>
            <w:webHidden/>
          </w:rPr>
          <w:t>3</w:t>
        </w:r>
        <w:r w:rsidR="00A973D2">
          <w:rPr>
            <w:noProof/>
            <w:webHidden/>
          </w:rPr>
          <w:fldChar w:fldCharType="end"/>
        </w:r>
      </w:hyperlink>
    </w:p>
    <w:p w14:paraId="6CBE873F" w14:textId="77777777" w:rsidR="00A973D2" w:rsidRDefault="00C4045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0378235" w:history="1">
        <w:r w:rsidR="00A973D2" w:rsidRPr="00141C3D">
          <w:rPr>
            <w:rStyle w:val="Hyperlink"/>
            <w:noProof/>
          </w:rPr>
          <w:t>4</w:t>
        </w:r>
        <w:r w:rsidR="00A973D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A973D2" w:rsidRPr="00141C3D">
          <w:rPr>
            <w:rStyle w:val="Hyperlink"/>
            <w:noProof/>
          </w:rPr>
          <w:t>GGP Branches</w:t>
        </w:r>
        <w:r w:rsidR="00A973D2">
          <w:rPr>
            <w:noProof/>
            <w:webHidden/>
          </w:rPr>
          <w:tab/>
        </w:r>
        <w:r w:rsidR="00A973D2">
          <w:rPr>
            <w:noProof/>
            <w:webHidden/>
          </w:rPr>
          <w:fldChar w:fldCharType="begin"/>
        </w:r>
        <w:r w:rsidR="00A973D2">
          <w:rPr>
            <w:noProof/>
            <w:webHidden/>
          </w:rPr>
          <w:instrText xml:space="preserve"> PAGEREF _Toc480378235 \h </w:instrText>
        </w:r>
        <w:r w:rsidR="00A973D2">
          <w:rPr>
            <w:noProof/>
            <w:webHidden/>
          </w:rPr>
        </w:r>
        <w:r w:rsidR="00A973D2">
          <w:rPr>
            <w:noProof/>
            <w:webHidden/>
          </w:rPr>
          <w:fldChar w:fldCharType="separate"/>
        </w:r>
        <w:r w:rsidR="00A973D2">
          <w:rPr>
            <w:noProof/>
            <w:webHidden/>
          </w:rPr>
          <w:t>4</w:t>
        </w:r>
        <w:r w:rsidR="00A973D2">
          <w:rPr>
            <w:noProof/>
            <w:webHidden/>
          </w:rPr>
          <w:fldChar w:fldCharType="end"/>
        </w:r>
      </w:hyperlink>
    </w:p>
    <w:p w14:paraId="6457659C" w14:textId="77777777" w:rsidR="00A973D2" w:rsidRDefault="00C4045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0378236" w:history="1">
        <w:r w:rsidR="00A973D2" w:rsidRPr="00141C3D">
          <w:rPr>
            <w:rStyle w:val="Hyperlink"/>
            <w:noProof/>
          </w:rPr>
          <w:t>5</w:t>
        </w:r>
        <w:r w:rsidR="00A973D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A973D2" w:rsidRPr="00141C3D">
          <w:rPr>
            <w:rStyle w:val="Hyperlink"/>
            <w:noProof/>
          </w:rPr>
          <w:t>GGP Build Types</w:t>
        </w:r>
        <w:r w:rsidR="00A973D2">
          <w:rPr>
            <w:noProof/>
            <w:webHidden/>
          </w:rPr>
          <w:tab/>
        </w:r>
        <w:r w:rsidR="00A973D2">
          <w:rPr>
            <w:noProof/>
            <w:webHidden/>
          </w:rPr>
          <w:fldChar w:fldCharType="begin"/>
        </w:r>
        <w:r w:rsidR="00A973D2">
          <w:rPr>
            <w:noProof/>
            <w:webHidden/>
          </w:rPr>
          <w:instrText xml:space="preserve"> PAGEREF _Toc480378236 \h </w:instrText>
        </w:r>
        <w:r w:rsidR="00A973D2">
          <w:rPr>
            <w:noProof/>
            <w:webHidden/>
          </w:rPr>
        </w:r>
        <w:r w:rsidR="00A973D2">
          <w:rPr>
            <w:noProof/>
            <w:webHidden/>
          </w:rPr>
          <w:fldChar w:fldCharType="separate"/>
        </w:r>
        <w:r w:rsidR="00A973D2">
          <w:rPr>
            <w:noProof/>
            <w:webHidden/>
          </w:rPr>
          <w:t>4</w:t>
        </w:r>
        <w:r w:rsidR="00A973D2">
          <w:rPr>
            <w:noProof/>
            <w:webHidden/>
          </w:rPr>
          <w:fldChar w:fldCharType="end"/>
        </w:r>
      </w:hyperlink>
    </w:p>
    <w:p w14:paraId="07E1F6E7" w14:textId="77777777" w:rsidR="00A973D2" w:rsidRDefault="00C4045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0378237" w:history="1">
        <w:r w:rsidR="00A973D2" w:rsidRPr="00141C3D">
          <w:rPr>
            <w:rStyle w:val="Hyperlink"/>
          </w:rPr>
          <w:t>5.1</w:t>
        </w:r>
        <w:r w:rsidR="00A973D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973D2" w:rsidRPr="00141C3D">
          <w:rPr>
            <w:rStyle w:val="Hyperlink"/>
          </w:rPr>
          <w:t>GGP Main Build</w:t>
        </w:r>
        <w:r w:rsidR="00A973D2">
          <w:rPr>
            <w:webHidden/>
          </w:rPr>
          <w:tab/>
        </w:r>
        <w:r w:rsidR="00A973D2">
          <w:rPr>
            <w:webHidden/>
          </w:rPr>
          <w:fldChar w:fldCharType="begin"/>
        </w:r>
        <w:r w:rsidR="00A973D2">
          <w:rPr>
            <w:webHidden/>
          </w:rPr>
          <w:instrText xml:space="preserve"> PAGEREF _Toc480378237 \h </w:instrText>
        </w:r>
        <w:r w:rsidR="00A973D2">
          <w:rPr>
            <w:webHidden/>
          </w:rPr>
        </w:r>
        <w:r w:rsidR="00A973D2">
          <w:rPr>
            <w:webHidden/>
          </w:rPr>
          <w:fldChar w:fldCharType="separate"/>
        </w:r>
        <w:r w:rsidR="00A973D2">
          <w:rPr>
            <w:webHidden/>
          </w:rPr>
          <w:t>5</w:t>
        </w:r>
        <w:r w:rsidR="00A973D2">
          <w:rPr>
            <w:webHidden/>
          </w:rPr>
          <w:fldChar w:fldCharType="end"/>
        </w:r>
      </w:hyperlink>
    </w:p>
    <w:p w14:paraId="02C9BE9C" w14:textId="77777777" w:rsidR="00A973D2" w:rsidRDefault="00C4045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0378238" w:history="1">
        <w:r w:rsidR="00A973D2" w:rsidRPr="00141C3D">
          <w:rPr>
            <w:rStyle w:val="Hyperlink"/>
          </w:rPr>
          <w:t>5.2</w:t>
        </w:r>
        <w:r w:rsidR="00A973D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973D2" w:rsidRPr="00141C3D">
          <w:rPr>
            <w:rStyle w:val="Hyperlink"/>
          </w:rPr>
          <w:t>GGP Production Hotfix Build</w:t>
        </w:r>
        <w:r w:rsidR="00A973D2">
          <w:rPr>
            <w:webHidden/>
          </w:rPr>
          <w:tab/>
        </w:r>
        <w:r w:rsidR="00A973D2">
          <w:rPr>
            <w:webHidden/>
          </w:rPr>
          <w:fldChar w:fldCharType="begin"/>
        </w:r>
        <w:r w:rsidR="00A973D2">
          <w:rPr>
            <w:webHidden/>
          </w:rPr>
          <w:instrText xml:space="preserve"> PAGEREF _Toc480378238 \h </w:instrText>
        </w:r>
        <w:r w:rsidR="00A973D2">
          <w:rPr>
            <w:webHidden/>
          </w:rPr>
        </w:r>
        <w:r w:rsidR="00A973D2">
          <w:rPr>
            <w:webHidden/>
          </w:rPr>
          <w:fldChar w:fldCharType="separate"/>
        </w:r>
        <w:r w:rsidR="00A973D2">
          <w:rPr>
            <w:webHidden/>
          </w:rPr>
          <w:t>5</w:t>
        </w:r>
        <w:r w:rsidR="00A973D2">
          <w:rPr>
            <w:webHidden/>
          </w:rPr>
          <w:fldChar w:fldCharType="end"/>
        </w:r>
      </w:hyperlink>
    </w:p>
    <w:p w14:paraId="10A20D1D" w14:textId="77777777" w:rsidR="00A973D2" w:rsidRDefault="00C4045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0378239" w:history="1">
        <w:r w:rsidR="00A973D2" w:rsidRPr="00141C3D">
          <w:rPr>
            <w:rStyle w:val="Hyperlink"/>
          </w:rPr>
          <w:t>5.3</w:t>
        </w:r>
        <w:r w:rsidR="00A973D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973D2" w:rsidRPr="00141C3D">
          <w:rPr>
            <w:rStyle w:val="Hyperlink"/>
          </w:rPr>
          <w:t>GGP QA Hotfix Build</w:t>
        </w:r>
        <w:r w:rsidR="00A973D2">
          <w:rPr>
            <w:webHidden/>
          </w:rPr>
          <w:tab/>
        </w:r>
        <w:r w:rsidR="00A973D2">
          <w:rPr>
            <w:webHidden/>
          </w:rPr>
          <w:fldChar w:fldCharType="begin"/>
        </w:r>
        <w:r w:rsidR="00A973D2">
          <w:rPr>
            <w:webHidden/>
          </w:rPr>
          <w:instrText xml:space="preserve"> PAGEREF _Toc480378239 \h </w:instrText>
        </w:r>
        <w:r w:rsidR="00A973D2">
          <w:rPr>
            <w:webHidden/>
          </w:rPr>
        </w:r>
        <w:r w:rsidR="00A973D2">
          <w:rPr>
            <w:webHidden/>
          </w:rPr>
          <w:fldChar w:fldCharType="separate"/>
        </w:r>
        <w:r w:rsidR="00A973D2">
          <w:rPr>
            <w:webHidden/>
          </w:rPr>
          <w:t>5</w:t>
        </w:r>
        <w:r w:rsidR="00A973D2">
          <w:rPr>
            <w:webHidden/>
          </w:rPr>
          <w:fldChar w:fldCharType="end"/>
        </w:r>
      </w:hyperlink>
    </w:p>
    <w:p w14:paraId="33DDCBFC" w14:textId="77777777" w:rsidR="00A973D2" w:rsidRDefault="00C4045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0378240" w:history="1">
        <w:r w:rsidR="00A973D2" w:rsidRPr="00141C3D">
          <w:rPr>
            <w:rStyle w:val="Hyperlink"/>
            <w:noProof/>
          </w:rPr>
          <w:t>6</w:t>
        </w:r>
        <w:r w:rsidR="00A973D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A973D2" w:rsidRPr="00141C3D">
          <w:rPr>
            <w:rStyle w:val="Hyperlink"/>
            <w:noProof/>
          </w:rPr>
          <w:t>GGP Installer Build Types</w:t>
        </w:r>
        <w:r w:rsidR="00A973D2">
          <w:rPr>
            <w:noProof/>
            <w:webHidden/>
          </w:rPr>
          <w:tab/>
        </w:r>
        <w:r w:rsidR="00A973D2">
          <w:rPr>
            <w:noProof/>
            <w:webHidden/>
          </w:rPr>
          <w:fldChar w:fldCharType="begin"/>
        </w:r>
        <w:r w:rsidR="00A973D2">
          <w:rPr>
            <w:noProof/>
            <w:webHidden/>
          </w:rPr>
          <w:instrText xml:space="preserve"> PAGEREF _Toc480378240 \h </w:instrText>
        </w:r>
        <w:r w:rsidR="00A973D2">
          <w:rPr>
            <w:noProof/>
            <w:webHidden/>
          </w:rPr>
        </w:r>
        <w:r w:rsidR="00A973D2">
          <w:rPr>
            <w:noProof/>
            <w:webHidden/>
          </w:rPr>
          <w:fldChar w:fldCharType="separate"/>
        </w:r>
        <w:r w:rsidR="00A973D2">
          <w:rPr>
            <w:noProof/>
            <w:webHidden/>
          </w:rPr>
          <w:t>5</w:t>
        </w:r>
        <w:r w:rsidR="00A973D2">
          <w:rPr>
            <w:noProof/>
            <w:webHidden/>
          </w:rPr>
          <w:fldChar w:fldCharType="end"/>
        </w:r>
      </w:hyperlink>
    </w:p>
    <w:p w14:paraId="5EE740BC" w14:textId="77777777" w:rsidR="00A973D2" w:rsidRDefault="00C4045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0378241" w:history="1">
        <w:r w:rsidR="00A973D2" w:rsidRPr="00141C3D">
          <w:rPr>
            <w:rStyle w:val="Hyperlink"/>
          </w:rPr>
          <w:t>6.1</w:t>
        </w:r>
        <w:r w:rsidR="00A973D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973D2" w:rsidRPr="00141C3D">
          <w:rPr>
            <w:rStyle w:val="Hyperlink"/>
          </w:rPr>
          <w:t>GGP QA Installer Build</w:t>
        </w:r>
        <w:r w:rsidR="00A973D2">
          <w:rPr>
            <w:webHidden/>
          </w:rPr>
          <w:tab/>
        </w:r>
        <w:r w:rsidR="00A973D2">
          <w:rPr>
            <w:webHidden/>
          </w:rPr>
          <w:fldChar w:fldCharType="begin"/>
        </w:r>
        <w:r w:rsidR="00A973D2">
          <w:rPr>
            <w:webHidden/>
          </w:rPr>
          <w:instrText xml:space="preserve"> PAGEREF _Toc480378241 \h </w:instrText>
        </w:r>
        <w:r w:rsidR="00A973D2">
          <w:rPr>
            <w:webHidden/>
          </w:rPr>
        </w:r>
        <w:r w:rsidR="00A973D2">
          <w:rPr>
            <w:webHidden/>
          </w:rPr>
          <w:fldChar w:fldCharType="separate"/>
        </w:r>
        <w:r w:rsidR="00A973D2">
          <w:rPr>
            <w:webHidden/>
          </w:rPr>
          <w:t>6</w:t>
        </w:r>
        <w:r w:rsidR="00A973D2">
          <w:rPr>
            <w:webHidden/>
          </w:rPr>
          <w:fldChar w:fldCharType="end"/>
        </w:r>
      </w:hyperlink>
    </w:p>
    <w:p w14:paraId="68AB635B" w14:textId="77777777" w:rsidR="00A973D2" w:rsidRDefault="00C4045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0378242" w:history="1">
        <w:r w:rsidR="00A973D2" w:rsidRPr="00141C3D">
          <w:rPr>
            <w:rStyle w:val="Hyperlink"/>
          </w:rPr>
          <w:t>6.2</w:t>
        </w:r>
        <w:r w:rsidR="00A973D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973D2" w:rsidRPr="00141C3D">
          <w:rPr>
            <w:rStyle w:val="Hyperlink"/>
          </w:rPr>
          <w:t>GGP Production Installer Build</w:t>
        </w:r>
        <w:r w:rsidR="00A973D2">
          <w:rPr>
            <w:webHidden/>
          </w:rPr>
          <w:tab/>
        </w:r>
        <w:r w:rsidR="00A973D2">
          <w:rPr>
            <w:webHidden/>
          </w:rPr>
          <w:fldChar w:fldCharType="begin"/>
        </w:r>
        <w:r w:rsidR="00A973D2">
          <w:rPr>
            <w:webHidden/>
          </w:rPr>
          <w:instrText xml:space="preserve"> PAGEREF _Toc480378242 \h </w:instrText>
        </w:r>
        <w:r w:rsidR="00A973D2">
          <w:rPr>
            <w:webHidden/>
          </w:rPr>
        </w:r>
        <w:r w:rsidR="00A973D2">
          <w:rPr>
            <w:webHidden/>
          </w:rPr>
          <w:fldChar w:fldCharType="separate"/>
        </w:r>
        <w:r w:rsidR="00A973D2">
          <w:rPr>
            <w:webHidden/>
          </w:rPr>
          <w:t>6</w:t>
        </w:r>
        <w:r w:rsidR="00A973D2">
          <w:rPr>
            <w:webHidden/>
          </w:rPr>
          <w:fldChar w:fldCharType="end"/>
        </w:r>
      </w:hyperlink>
    </w:p>
    <w:p w14:paraId="528E8C15" w14:textId="3A2ADE00" w:rsidR="00CF64F8" w:rsidRPr="00A744BC" w:rsidRDefault="00113D67" w:rsidP="00CF64F8">
      <w:pPr>
        <w:rPr>
          <w:rFonts w:ascii="Tahoma" w:hAnsi="Tahoma" w:cs="Tahoma"/>
        </w:rPr>
      </w:pPr>
      <w:r>
        <w:rPr>
          <w:rFonts w:ascii="Tahoma" w:hAnsi="Tahoma" w:cs="Tahoma"/>
        </w:rPr>
        <w:fldChar w:fldCharType="end"/>
      </w:r>
    </w:p>
    <w:p w14:paraId="528E8C16" w14:textId="77777777" w:rsidR="00CF64F8" w:rsidRPr="00A744BC" w:rsidRDefault="00CF64F8" w:rsidP="00CF64F8">
      <w:pPr>
        <w:spacing w:line="276" w:lineRule="auto"/>
        <w:rPr>
          <w:rFonts w:ascii="Tahoma" w:eastAsiaTheme="majorEastAsia" w:hAnsi="Tahoma" w:cs="Tahoma"/>
          <w:b/>
          <w:bCs/>
          <w:sz w:val="28"/>
          <w:szCs w:val="28"/>
        </w:rPr>
      </w:pPr>
      <w:bookmarkStart w:id="3" w:name="_Toc204391900"/>
      <w:r w:rsidRPr="00A744BC">
        <w:rPr>
          <w:rFonts w:ascii="Tahoma" w:hAnsi="Tahoma" w:cs="Tahoma"/>
        </w:rPr>
        <w:br w:type="page"/>
      </w:r>
    </w:p>
    <w:p w14:paraId="528E8C17" w14:textId="40C5F579" w:rsidR="00CF64F8" w:rsidRPr="00A744BC" w:rsidRDefault="00543502" w:rsidP="00A744BC">
      <w:pPr>
        <w:pStyle w:val="Heading1"/>
      </w:pPr>
      <w:bookmarkStart w:id="4" w:name="_Toc480378235"/>
      <w:bookmarkEnd w:id="3"/>
      <w:proofErr w:type="spellStart"/>
      <w:r>
        <w:lastRenderedPageBreak/>
        <w:t>GGP</w:t>
      </w:r>
      <w:proofErr w:type="spellEnd"/>
      <w:r>
        <w:t xml:space="preserve"> Branches</w:t>
      </w:r>
      <w:bookmarkEnd w:id="4"/>
    </w:p>
    <w:p w14:paraId="24F63E78" w14:textId="019D025E" w:rsidR="0086143F" w:rsidRDefault="00D65361" w:rsidP="0054350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</w:t>
      </w:r>
      <w:proofErr w:type="spellStart"/>
      <w:r w:rsidR="00774DDE">
        <w:rPr>
          <w:rFonts w:ascii="Tahoma" w:hAnsi="Tahoma" w:cs="Tahoma"/>
        </w:rPr>
        <w:t>GGP</w:t>
      </w:r>
      <w:proofErr w:type="spellEnd"/>
      <w:r w:rsidR="00774DDE">
        <w:rPr>
          <w:rFonts w:ascii="Tahoma" w:hAnsi="Tahoma" w:cs="Tahoma"/>
        </w:rPr>
        <w:t xml:space="preserve"> </w:t>
      </w:r>
      <w:r w:rsidR="00543502">
        <w:rPr>
          <w:rFonts w:ascii="Tahoma" w:hAnsi="Tahoma" w:cs="Tahoma"/>
        </w:rPr>
        <w:t>Branches</w:t>
      </w:r>
      <w:r>
        <w:rPr>
          <w:rFonts w:ascii="Tahoma" w:hAnsi="Tahoma" w:cs="Tahoma"/>
        </w:rPr>
        <w:t xml:space="preserve"> </w:t>
      </w:r>
      <w:r w:rsidR="00543502">
        <w:rPr>
          <w:rFonts w:ascii="Tahoma" w:hAnsi="Tahoma" w:cs="Tahoma"/>
        </w:rPr>
        <w:t xml:space="preserve">can be found in </w:t>
      </w:r>
      <w:proofErr w:type="spellStart"/>
      <w:r w:rsidR="00543502">
        <w:rPr>
          <w:rFonts w:ascii="Tahoma" w:hAnsi="Tahoma" w:cs="Tahoma"/>
        </w:rPr>
        <w:t>TFS</w:t>
      </w:r>
      <w:proofErr w:type="spellEnd"/>
      <w:r w:rsidR="00543502">
        <w:rPr>
          <w:rFonts w:ascii="Tahoma" w:hAnsi="Tahoma" w:cs="Tahoma"/>
        </w:rPr>
        <w:t xml:space="preserve"> at this location: </w:t>
      </w:r>
      <w:r w:rsidR="00543502" w:rsidRPr="00543502">
        <w:rPr>
          <w:rFonts w:ascii="Tahoma" w:hAnsi="Tahoma" w:cs="Tahoma"/>
          <w:b/>
          <w:bCs/>
        </w:rPr>
        <w:t>$/</w:t>
      </w:r>
      <w:proofErr w:type="spellStart"/>
      <w:r w:rsidR="00543502" w:rsidRPr="00543502">
        <w:rPr>
          <w:rFonts w:ascii="Tahoma" w:hAnsi="Tahoma" w:cs="Tahoma"/>
          <w:b/>
          <w:bCs/>
        </w:rPr>
        <w:t>GamingX</w:t>
      </w:r>
      <w:proofErr w:type="spellEnd"/>
      <w:r w:rsidR="00543502" w:rsidRPr="00543502">
        <w:rPr>
          <w:rFonts w:ascii="Tahoma" w:hAnsi="Tahoma" w:cs="Tahoma"/>
          <w:b/>
          <w:bCs/>
        </w:rPr>
        <w:t>/Develop/</w:t>
      </w:r>
      <w:proofErr w:type="spellStart"/>
      <w:r w:rsidR="00543502" w:rsidRPr="00543502">
        <w:rPr>
          <w:rFonts w:ascii="Tahoma" w:hAnsi="Tahoma" w:cs="Tahoma"/>
          <w:b/>
          <w:bCs/>
        </w:rPr>
        <w:t>GGP</w:t>
      </w:r>
      <w:proofErr w:type="spellEnd"/>
      <w:r w:rsidR="00543502" w:rsidRPr="00543502">
        <w:rPr>
          <w:rFonts w:ascii="Tahoma" w:hAnsi="Tahoma" w:cs="Tahoma"/>
          <w:b/>
          <w:bCs/>
        </w:rPr>
        <w:t>/Branches</w:t>
      </w:r>
    </w:p>
    <w:p w14:paraId="5C28FB3C" w14:textId="2D075159" w:rsidR="00D65361" w:rsidRDefault="00543502" w:rsidP="0054350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At the time of this writing there is only one major </w:t>
      </w:r>
      <w:proofErr w:type="spellStart"/>
      <w:r>
        <w:rPr>
          <w:rFonts w:ascii="Tahoma" w:hAnsi="Tahoma" w:cs="Tahoma"/>
        </w:rPr>
        <w:t>GGP</w:t>
      </w:r>
      <w:proofErr w:type="spellEnd"/>
      <w:r>
        <w:rPr>
          <w:rFonts w:ascii="Tahoma" w:hAnsi="Tahoma" w:cs="Tahoma"/>
        </w:rPr>
        <w:t xml:space="preserve"> branch: </w:t>
      </w:r>
      <w:proofErr w:type="spellStart"/>
      <w:r w:rsidRPr="00543502">
        <w:rPr>
          <w:rFonts w:ascii="Tahoma" w:hAnsi="Tahoma" w:cs="Tahoma"/>
          <w:b/>
          <w:bCs/>
        </w:rPr>
        <w:t>3.x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br/>
        <w:t>Subsequent branches (</w:t>
      </w:r>
      <w:proofErr w:type="spellStart"/>
      <w:r>
        <w:rPr>
          <w:rFonts w:ascii="Tahoma" w:hAnsi="Tahoma" w:cs="Tahoma"/>
        </w:rPr>
        <w:t>4.x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5.x</w:t>
      </w:r>
      <w:proofErr w:type="spellEnd"/>
      <w:r>
        <w:rPr>
          <w:rFonts w:ascii="Tahoma" w:hAnsi="Tahoma" w:cs="Tahoma"/>
        </w:rPr>
        <w:t xml:space="preserve">) branches will be added in the future but we estimate that there will be one new major </w:t>
      </w:r>
      <w:proofErr w:type="gramStart"/>
      <w:r>
        <w:rPr>
          <w:rFonts w:ascii="Tahoma" w:hAnsi="Tahoma" w:cs="Tahoma"/>
        </w:rPr>
        <w:t>branch  every</w:t>
      </w:r>
      <w:proofErr w:type="gramEnd"/>
      <w:r>
        <w:rPr>
          <w:rFonts w:ascii="Tahoma" w:hAnsi="Tahoma" w:cs="Tahoma"/>
        </w:rPr>
        <w:t xml:space="preserve"> 2-3 years.</w:t>
      </w:r>
    </w:p>
    <w:p w14:paraId="0CC8942F" w14:textId="28415A1D" w:rsidR="00543502" w:rsidRDefault="00543502" w:rsidP="0054350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Each </w:t>
      </w:r>
      <w:proofErr w:type="spellStart"/>
      <w:r>
        <w:rPr>
          <w:rFonts w:ascii="Tahoma" w:hAnsi="Tahoma" w:cs="Tahoma"/>
        </w:rPr>
        <w:t>GGP</w:t>
      </w:r>
      <w:proofErr w:type="spellEnd"/>
      <w:r>
        <w:rPr>
          <w:rFonts w:ascii="Tahoma" w:hAnsi="Tahoma" w:cs="Tahoma"/>
        </w:rPr>
        <w:t xml:space="preserve"> branch will have 3 main folders: DEV, QA, PROD. </w:t>
      </w:r>
    </w:p>
    <w:p w14:paraId="76C2EAF8" w14:textId="77777777" w:rsidR="00543502" w:rsidRDefault="00543502" w:rsidP="0054350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</w:t>
      </w:r>
      <w:proofErr w:type="spellStart"/>
      <w:r>
        <w:rPr>
          <w:rFonts w:ascii="Tahoma" w:hAnsi="Tahoma" w:cs="Tahoma"/>
        </w:rPr>
        <w:t>GGP</w:t>
      </w:r>
      <w:proofErr w:type="spellEnd"/>
      <w:r>
        <w:rPr>
          <w:rFonts w:ascii="Tahoma" w:hAnsi="Tahoma" w:cs="Tahoma"/>
        </w:rPr>
        <w:t xml:space="preserve"> developers will use the DEV folder to develop new </w:t>
      </w:r>
      <w:proofErr w:type="spellStart"/>
      <w:r>
        <w:rPr>
          <w:rFonts w:ascii="Tahoma" w:hAnsi="Tahoma" w:cs="Tahoma"/>
        </w:rPr>
        <w:t>GGP</w:t>
      </w:r>
      <w:proofErr w:type="spellEnd"/>
      <w:r>
        <w:rPr>
          <w:rFonts w:ascii="Tahoma" w:hAnsi="Tahoma" w:cs="Tahoma"/>
        </w:rPr>
        <w:t xml:space="preserve"> features. Once a feature is ready for QA the code will be merged to QA folder. </w:t>
      </w:r>
    </w:p>
    <w:p w14:paraId="4993055B" w14:textId="4D56BC4F" w:rsidR="00543502" w:rsidRDefault="00543502" w:rsidP="00543502">
      <w:pPr>
        <w:rPr>
          <w:rFonts w:ascii="Tahoma" w:hAnsi="Tahoma" w:cs="Tahoma"/>
        </w:rPr>
      </w:pPr>
      <w:r>
        <w:rPr>
          <w:rFonts w:ascii="Tahoma" w:hAnsi="Tahoma" w:cs="Tahoma"/>
        </w:rPr>
        <w:t>Once the code is merged to the QA folder the build process should be triggered.</w:t>
      </w:r>
    </w:p>
    <w:p w14:paraId="13830C80" w14:textId="2DCC8E36" w:rsidR="00543502" w:rsidRPr="00543502" w:rsidRDefault="00543502" w:rsidP="0054350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PROD folder will contain branches for </w:t>
      </w:r>
      <w:proofErr w:type="spellStart"/>
      <w:r>
        <w:rPr>
          <w:rFonts w:ascii="Tahoma" w:hAnsi="Tahoma" w:cs="Tahoma"/>
        </w:rPr>
        <w:t>GGP</w:t>
      </w:r>
      <w:proofErr w:type="spellEnd"/>
      <w:r>
        <w:rPr>
          <w:rFonts w:ascii="Tahoma" w:hAnsi="Tahoma" w:cs="Tahoma"/>
        </w:rPr>
        <w:t xml:space="preserve"> installers and it will be used mostly as a source code for supervised build and for hotfixes.</w:t>
      </w:r>
    </w:p>
    <w:p w14:paraId="528E8C9D" w14:textId="7EDF7126" w:rsidR="00CF64F8" w:rsidRPr="00A744BC" w:rsidRDefault="00A5770C" w:rsidP="00543502">
      <w:pPr>
        <w:pStyle w:val="Heading1"/>
      </w:pPr>
      <w:bookmarkStart w:id="5" w:name="_Coverage_Table"/>
      <w:bookmarkStart w:id="6" w:name="_Toc480378236"/>
      <w:bookmarkEnd w:id="5"/>
      <w:proofErr w:type="spellStart"/>
      <w:r>
        <w:t>GGP</w:t>
      </w:r>
      <w:proofErr w:type="spellEnd"/>
      <w:r>
        <w:t xml:space="preserve"> </w:t>
      </w:r>
      <w:r w:rsidR="00543502">
        <w:t>Build</w:t>
      </w:r>
      <w:r>
        <w:t xml:space="preserve"> Types</w:t>
      </w:r>
      <w:bookmarkEnd w:id="6"/>
      <w:r>
        <w:t xml:space="preserve"> </w:t>
      </w:r>
    </w:p>
    <w:p w14:paraId="35168F83" w14:textId="4B907224" w:rsidR="00FA67F5" w:rsidRDefault="00543502" w:rsidP="00543502">
      <w:pPr>
        <w:pStyle w:val="ListParagraph"/>
        <w:ind w:left="45"/>
      </w:pPr>
      <w:r>
        <w:t xml:space="preserve">There are 3 types of </w:t>
      </w:r>
      <w:proofErr w:type="spellStart"/>
      <w:r>
        <w:t>GGP</w:t>
      </w:r>
      <w:proofErr w:type="spellEnd"/>
      <w:r>
        <w:t xml:space="preserve"> builds: </w:t>
      </w:r>
      <w:r w:rsidRPr="00695832">
        <w:rPr>
          <w:b/>
          <w:bCs/>
          <w:u w:val="single"/>
        </w:rPr>
        <w:t>Main</w:t>
      </w:r>
      <w:r>
        <w:t xml:space="preserve"> Build, </w:t>
      </w:r>
      <w:proofErr w:type="spellStart"/>
      <w:r w:rsidRPr="00695832">
        <w:rPr>
          <w:b/>
          <w:bCs/>
          <w:u w:val="single"/>
        </w:rPr>
        <w:t>ProductionHotfix</w:t>
      </w:r>
      <w:proofErr w:type="spellEnd"/>
      <w:r>
        <w:t xml:space="preserve"> Build, </w:t>
      </w:r>
      <w:proofErr w:type="spellStart"/>
      <w:proofErr w:type="gramStart"/>
      <w:r w:rsidRPr="00695832">
        <w:rPr>
          <w:b/>
          <w:bCs/>
          <w:u w:val="single"/>
        </w:rPr>
        <w:t>QAHotfix</w:t>
      </w:r>
      <w:proofErr w:type="spellEnd"/>
      <w:proofErr w:type="gramEnd"/>
      <w:r>
        <w:t xml:space="preserve"> Build. Each of these build types will be discussed in the following sections.</w:t>
      </w:r>
    </w:p>
    <w:p w14:paraId="2978C128" w14:textId="5737C54E" w:rsidR="009E3EBA" w:rsidRDefault="009E3EBA" w:rsidP="009E3EBA">
      <w:pPr>
        <w:pStyle w:val="ListParagraph"/>
        <w:ind w:left="45"/>
      </w:pPr>
      <w:r>
        <w:t xml:space="preserve">For each of this build type we need one Jenkins project. In other words for each </w:t>
      </w:r>
      <w:proofErr w:type="spellStart"/>
      <w:r>
        <w:t>GGP</w:t>
      </w:r>
      <w:proofErr w:type="spellEnd"/>
      <w:r>
        <w:t xml:space="preserve"> major branch (example </w:t>
      </w:r>
      <w:proofErr w:type="spellStart"/>
      <w:r>
        <w:t>3.x</w:t>
      </w:r>
      <w:proofErr w:type="spellEnd"/>
      <w:r>
        <w:t>) we’ll define 3 Jenkins projects.</w:t>
      </w:r>
    </w:p>
    <w:p w14:paraId="1CA73F65" w14:textId="1897EF91" w:rsidR="009E3EBA" w:rsidRDefault="009E3EBA" w:rsidP="00174A8F">
      <w:pPr>
        <w:pStyle w:val="ListParagraph"/>
        <w:ind w:left="45"/>
        <w:rPr>
          <w:b/>
          <w:bCs/>
        </w:rPr>
      </w:pPr>
      <w:r>
        <w:t xml:space="preserve">Each of these projects will have its own trigger and they all will execute the </w:t>
      </w:r>
      <w:proofErr w:type="spellStart"/>
      <w:r w:rsidRPr="009E3EBA">
        <w:rPr>
          <w:b/>
          <w:bCs/>
        </w:rPr>
        <w:t>GGPBuilder.exe</w:t>
      </w:r>
      <w:proofErr w:type="spellEnd"/>
      <w:r>
        <w:t xml:space="preserve"> tool with different parameters as will be explained in the following sections.  The </w:t>
      </w:r>
      <w:proofErr w:type="spellStart"/>
      <w:r w:rsidRPr="00174A8F">
        <w:rPr>
          <w:b/>
          <w:bCs/>
        </w:rPr>
        <w:t>GGPBuilder.exe</w:t>
      </w:r>
      <w:proofErr w:type="spellEnd"/>
      <w:r>
        <w:t xml:space="preserve"> tool can be found in </w:t>
      </w:r>
      <w:proofErr w:type="spellStart"/>
      <w:r>
        <w:t>TFS</w:t>
      </w:r>
      <w:proofErr w:type="spellEnd"/>
      <w:r>
        <w:t xml:space="preserve"> here: </w:t>
      </w:r>
      <w:r w:rsidRPr="009E3EBA">
        <w:rPr>
          <w:b/>
          <w:bCs/>
        </w:rPr>
        <w:t>$/</w:t>
      </w:r>
      <w:proofErr w:type="spellStart"/>
      <w:r w:rsidRPr="009E3EBA">
        <w:rPr>
          <w:b/>
          <w:bCs/>
        </w:rPr>
        <w:t>GamingX</w:t>
      </w:r>
      <w:proofErr w:type="spellEnd"/>
      <w:r w:rsidRPr="009E3EBA">
        <w:rPr>
          <w:b/>
          <w:bCs/>
        </w:rPr>
        <w:t>/Develop/</w:t>
      </w:r>
      <w:proofErr w:type="spellStart"/>
      <w:r w:rsidRPr="009E3EBA">
        <w:rPr>
          <w:b/>
          <w:bCs/>
        </w:rPr>
        <w:t>GGP</w:t>
      </w:r>
      <w:proofErr w:type="spellEnd"/>
      <w:r w:rsidRPr="009E3EBA">
        <w:rPr>
          <w:b/>
          <w:bCs/>
        </w:rPr>
        <w:t>/</w:t>
      </w:r>
      <w:proofErr w:type="spellStart"/>
      <w:r w:rsidRPr="009E3EBA">
        <w:rPr>
          <w:b/>
          <w:bCs/>
        </w:rPr>
        <w:t>BuildTools</w:t>
      </w:r>
      <w:proofErr w:type="spellEnd"/>
      <w:r w:rsidRPr="009E3EBA">
        <w:rPr>
          <w:b/>
          <w:bCs/>
        </w:rPr>
        <w:t>/</w:t>
      </w:r>
      <w:proofErr w:type="spellStart"/>
      <w:r w:rsidRPr="009E3EBA">
        <w:rPr>
          <w:b/>
          <w:bCs/>
        </w:rPr>
        <w:t>GGPBuilder</w:t>
      </w:r>
      <w:proofErr w:type="spellEnd"/>
      <w:r w:rsidR="00BD1B5F">
        <w:rPr>
          <w:b/>
          <w:bCs/>
        </w:rPr>
        <w:t>.</w:t>
      </w:r>
    </w:p>
    <w:p w14:paraId="0E8544F5" w14:textId="77777777" w:rsidR="00CD7C4F" w:rsidRDefault="009D3D24" w:rsidP="00CD7C4F">
      <w:pPr>
        <w:pStyle w:val="ListParagraph"/>
        <w:ind w:left="45"/>
      </w:pPr>
      <w:r>
        <w:rPr>
          <w:b/>
          <w:bCs/>
        </w:rPr>
        <w:br/>
      </w:r>
      <w:r w:rsidR="00CD7C4F">
        <w:t>T</w:t>
      </w:r>
      <w:r>
        <w:t xml:space="preserve">he following </w:t>
      </w:r>
      <w:r w:rsidR="00CD7C4F">
        <w:t>parameters will be used in the next sections:</w:t>
      </w:r>
    </w:p>
    <w:p w14:paraId="3AE90600" w14:textId="3A7E849C" w:rsidR="00BD1B5F" w:rsidRDefault="009D3D24" w:rsidP="00CD7C4F">
      <w:pPr>
        <w:pStyle w:val="ListParagraph"/>
        <w:ind w:left="45"/>
      </w:pPr>
      <w:r w:rsidRPr="009D3D24">
        <w:rPr>
          <w:b/>
          <w:bCs/>
          <w:highlight w:val="yellow"/>
        </w:rPr>
        <w:t>{BRANCH}</w:t>
      </w:r>
      <w:r>
        <w:rPr>
          <w:b/>
          <w:bCs/>
        </w:rPr>
        <w:t xml:space="preserve"> </w:t>
      </w:r>
      <w:r w:rsidR="00CD7C4F">
        <w:rPr>
          <w:b/>
          <w:bCs/>
        </w:rPr>
        <w:t xml:space="preserve"> = </w:t>
      </w:r>
      <w:proofErr w:type="spellStart"/>
      <w:r>
        <w:t>3.x</w:t>
      </w:r>
      <w:proofErr w:type="spellEnd"/>
      <w:r>
        <w:t xml:space="preserve">, </w:t>
      </w:r>
      <w:proofErr w:type="spellStart"/>
      <w:r>
        <w:t>4.x</w:t>
      </w:r>
      <w:proofErr w:type="spellEnd"/>
      <w:r>
        <w:t xml:space="preserve"> etc.</w:t>
      </w:r>
    </w:p>
    <w:p w14:paraId="3F2277D7" w14:textId="77777777" w:rsidR="00F64820" w:rsidRDefault="00F64820" w:rsidP="00174A8F">
      <w:pPr>
        <w:pStyle w:val="ListParagraph"/>
        <w:ind w:left="45"/>
      </w:pPr>
    </w:p>
    <w:p w14:paraId="285C5543" w14:textId="77777777" w:rsidR="00F64820" w:rsidRPr="009D3D24" w:rsidRDefault="00F64820" w:rsidP="00174A8F">
      <w:pPr>
        <w:pStyle w:val="ListParagraph"/>
        <w:ind w:left="45"/>
      </w:pPr>
    </w:p>
    <w:p w14:paraId="23682D88" w14:textId="6F6178FA" w:rsidR="00816DCB" w:rsidRPr="00A744BC" w:rsidRDefault="00816DCB" w:rsidP="001A3D93">
      <w:pPr>
        <w:pStyle w:val="Heading2"/>
      </w:pPr>
      <w:r>
        <w:lastRenderedPageBreak/>
        <w:t xml:space="preserve"> </w:t>
      </w:r>
      <w:bookmarkStart w:id="7" w:name="_Toc480378237"/>
      <w:proofErr w:type="spellStart"/>
      <w:r w:rsidR="001A3D93">
        <w:t>GGP</w:t>
      </w:r>
      <w:proofErr w:type="spellEnd"/>
      <w:r w:rsidR="001A3D93">
        <w:t xml:space="preserve"> Main Build</w:t>
      </w:r>
      <w:bookmarkEnd w:id="7"/>
    </w:p>
    <w:p w14:paraId="530E2FA1" w14:textId="4F116705" w:rsidR="001A3D93" w:rsidRDefault="00174A8F" w:rsidP="00174A8F">
      <w:pPr>
        <w:pStyle w:val="ListParagraph"/>
        <w:ind w:left="45"/>
      </w:pPr>
      <w:r w:rsidRPr="00174A8F">
        <w:t>Trigger:</w:t>
      </w:r>
      <w:r>
        <w:rPr>
          <w:b/>
          <w:bCs/>
        </w:rPr>
        <w:t xml:space="preserve"> </w:t>
      </w:r>
      <w:r w:rsidRPr="00174A8F">
        <w:rPr>
          <w:b/>
          <w:bCs/>
        </w:rPr>
        <w:t>$/</w:t>
      </w:r>
      <w:proofErr w:type="spellStart"/>
      <w:r w:rsidRPr="00174A8F">
        <w:rPr>
          <w:b/>
          <w:bCs/>
        </w:rPr>
        <w:t>GamingX</w:t>
      </w:r>
      <w:proofErr w:type="spellEnd"/>
      <w:r w:rsidRPr="00174A8F">
        <w:rPr>
          <w:b/>
          <w:bCs/>
        </w:rPr>
        <w:t>/Develop/</w:t>
      </w:r>
      <w:proofErr w:type="spellStart"/>
      <w:r w:rsidRPr="00174A8F">
        <w:rPr>
          <w:b/>
          <w:bCs/>
        </w:rPr>
        <w:t>GGP</w:t>
      </w:r>
      <w:proofErr w:type="spellEnd"/>
      <w:r w:rsidRPr="00174A8F">
        <w:rPr>
          <w:b/>
          <w:bCs/>
        </w:rPr>
        <w:t>/Branches</w:t>
      </w:r>
      <w:proofErr w:type="gramStart"/>
      <w:r w:rsidR="001A3D93" w:rsidRPr="001A3D93">
        <w:rPr>
          <w:b/>
          <w:bCs/>
        </w:rPr>
        <w:t>/</w:t>
      </w:r>
      <w:r w:rsidR="001A3D93" w:rsidRPr="001A3D93">
        <w:rPr>
          <w:b/>
          <w:bCs/>
          <w:highlight w:val="yellow"/>
        </w:rPr>
        <w:t>{</w:t>
      </w:r>
      <w:proofErr w:type="gramEnd"/>
      <w:r w:rsidR="001A3D93" w:rsidRPr="001A3D93">
        <w:rPr>
          <w:b/>
          <w:bCs/>
          <w:highlight w:val="yellow"/>
        </w:rPr>
        <w:t>BRANCH}</w:t>
      </w:r>
      <w:r w:rsidR="001A3D93" w:rsidRPr="001A3D93">
        <w:rPr>
          <w:b/>
          <w:bCs/>
        </w:rPr>
        <w:t>/QA/Main/Trigger</w:t>
      </w:r>
    </w:p>
    <w:p w14:paraId="334F5D8E" w14:textId="77777777" w:rsidR="009D3D24" w:rsidRDefault="00174A8F" w:rsidP="009D3D24">
      <w:pPr>
        <w:pStyle w:val="ListParagraph"/>
        <w:ind w:left="45"/>
      </w:pPr>
      <w:r>
        <w:t>Action</w:t>
      </w:r>
      <w:r w:rsidR="009D3D24">
        <w:t>s</w:t>
      </w:r>
      <w:r>
        <w:t xml:space="preserve">:  </w:t>
      </w:r>
    </w:p>
    <w:p w14:paraId="6DA492D5" w14:textId="2623EBCF" w:rsidR="00F64820" w:rsidRDefault="00F64820" w:rsidP="009D3D24">
      <w:pPr>
        <w:pStyle w:val="ListParagraph"/>
        <w:ind w:left="45"/>
      </w:pPr>
      <w:r>
        <w:tab/>
      </w:r>
      <w:proofErr w:type="spellStart"/>
      <w:r w:rsidRPr="00BD1B5F">
        <w:rPr>
          <w:b/>
          <w:bCs/>
        </w:rPr>
        <w:t>GetLatest</w:t>
      </w:r>
      <w:proofErr w:type="spellEnd"/>
      <w:r>
        <w:t xml:space="preserve"> for </w:t>
      </w:r>
      <w:r w:rsidRPr="009E3EBA">
        <w:rPr>
          <w:b/>
          <w:bCs/>
        </w:rPr>
        <w:t>$/</w:t>
      </w:r>
      <w:proofErr w:type="spellStart"/>
      <w:r w:rsidRPr="009E3EBA">
        <w:rPr>
          <w:b/>
          <w:bCs/>
        </w:rPr>
        <w:t>GamingX</w:t>
      </w:r>
      <w:proofErr w:type="spellEnd"/>
      <w:r w:rsidRPr="009E3EBA">
        <w:rPr>
          <w:b/>
          <w:bCs/>
        </w:rPr>
        <w:t>/Develop/</w:t>
      </w:r>
      <w:proofErr w:type="spellStart"/>
      <w:r w:rsidRPr="009E3EBA">
        <w:rPr>
          <w:b/>
          <w:bCs/>
        </w:rPr>
        <w:t>GGP</w:t>
      </w:r>
      <w:proofErr w:type="spellEnd"/>
      <w:r w:rsidRPr="009E3EBA">
        <w:rPr>
          <w:b/>
          <w:bCs/>
        </w:rPr>
        <w:t>/</w:t>
      </w:r>
      <w:proofErr w:type="spellStart"/>
      <w:r w:rsidRPr="009E3EBA">
        <w:rPr>
          <w:b/>
          <w:bCs/>
        </w:rPr>
        <w:t>BuildTools</w:t>
      </w:r>
      <w:proofErr w:type="spellEnd"/>
      <w:r w:rsidRPr="009E3EBA">
        <w:rPr>
          <w:b/>
          <w:bCs/>
        </w:rPr>
        <w:t>/</w:t>
      </w:r>
      <w:proofErr w:type="spellStart"/>
      <w:r w:rsidRPr="009E3EBA">
        <w:rPr>
          <w:b/>
          <w:bCs/>
        </w:rPr>
        <w:t>GGPBuilder</w:t>
      </w:r>
      <w:proofErr w:type="spellEnd"/>
    </w:p>
    <w:p w14:paraId="6C4E4A72" w14:textId="06C4CD48" w:rsidR="001A3D93" w:rsidRDefault="001A3D93" w:rsidP="009D3D24">
      <w:pPr>
        <w:pStyle w:val="ListParagraph"/>
        <w:ind w:left="45" w:firstLine="675"/>
        <w:rPr>
          <w:b/>
          <w:bCs/>
        </w:rPr>
      </w:pPr>
      <w:proofErr w:type="spellStart"/>
      <w:proofErr w:type="gramStart"/>
      <w:r w:rsidRPr="00CE02B4">
        <w:rPr>
          <w:b/>
          <w:bCs/>
        </w:rPr>
        <w:t>GGPBuilder.exe</w:t>
      </w:r>
      <w:proofErr w:type="spellEnd"/>
      <w:r w:rsidRPr="00CE02B4">
        <w:rPr>
          <w:b/>
          <w:bCs/>
        </w:rPr>
        <w:t xml:space="preserve"> </w:t>
      </w:r>
      <w:r w:rsidR="00CE02B4" w:rsidRPr="00CE02B4">
        <w:rPr>
          <w:b/>
          <w:bCs/>
        </w:rPr>
        <w:t xml:space="preserve"> branch</w:t>
      </w:r>
      <w:proofErr w:type="gramEnd"/>
      <w:r w:rsidR="00CE02B4" w:rsidRPr="00CE02B4">
        <w:rPr>
          <w:b/>
          <w:bCs/>
        </w:rPr>
        <w:t>=</w:t>
      </w:r>
      <w:r w:rsidR="00CE02B4" w:rsidRPr="00CE02B4">
        <w:rPr>
          <w:b/>
          <w:bCs/>
          <w:highlight w:val="yellow"/>
        </w:rPr>
        <w:t>{BRANCH}</w:t>
      </w:r>
      <w:r w:rsidR="00CE02B4" w:rsidRPr="00CE02B4">
        <w:rPr>
          <w:b/>
          <w:bCs/>
        </w:rPr>
        <w:t xml:space="preserve"> </w:t>
      </w:r>
      <w:proofErr w:type="spellStart"/>
      <w:r w:rsidR="00CE02B4" w:rsidRPr="00CE02B4">
        <w:rPr>
          <w:b/>
          <w:bCs/>
        </w:rPr>
        <w:t>buildType</w:t>
      </w:r>
      <w:proofErr w:type="spellEnd"/>
      <w:r w:rsidR="00CE02B4" w:rsidRPr="00CE02B4">
        <w:rPr>
          <w:b/>
          <w:bCs/>
        </w:rPr>
        <w:t>=Main</w:t>
      </w:r>
    </w:p>
    <w:p w14:paraId="4B1A3CC4" w14:textId="56059C95" w:rsidR="00F64820" w:rsidRPr="00CE02B4" w:rsidRDefault="00F64820" w:rsidP="009D3D24">
      <w:pPr>
        <w:pStyle w:val="ListParagraph"/>
        <w:ind w:left="45" w:firstLine="675"/>
        <w:rPr>
          <w:b/>
          <w:bCs/>
        </w:rPr>
      </w:pPr>
      <w:proofErr w:type="spellStart"/>
      <w:r>
        <w:rPr>
          <w:b/>
          <w:bCs/>
        </w:rPr>
        <w:t>SendMail</w:t>
      </w:r>
      <w:proofErr w:type="spellEnd"/>
      <w:r>
        <w:rPr>
          <w:b/>
          <w:bCs/>
        </w:rPr>
        <w:t xml:space="preserve"> (success or fail) to </w:t>
      </w:r>
      <w:proofErr w:type="spellStart"/>
      <w:r>
        <w:rPr>
          <w:b/>
          <w:bCs/>
        </w:rPr>
        <w:t>GGP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dev</w:t>
      </w:r>
      <w:proofErr w:type="spellEnd"/>
      <w:r>
        <w:rPr>
          <w:b/>
          <w:bCs/>
        </w:rPr>
        <w:t xml:space="preserve"> team</w:t>
      </w:r>
    </w:p>
    <w:p w14:paraId="1D414927" w14:textId="77777777" w:rsidR="00571934" w:rsidRDefault="00571934" w:rsidP="003F5498">
      <w:pPr>
        <w:pStyle w:val="ListParagraph"/>
        <w:ind w:left="45"/>
      </w:pPr>
    </w:p>
    <w:p w14:paraId="4EB853DB" w14:textId="0B224A3A" w:rsidR="00534855" w:rsidRPr="00A744BC" w:rsidRDefault="00695832" w:rsidP="00695832">
      <w:pPr>
        <w:pStyle w:val="Heading2"/>
      </w:pPr>
      <w:bookmarkStart w:id="8" w:name="_Toc480378238"/>
      <w:proofErr w:type="spellStart"/>
      <w:r>
        <w:t>GGP</w:t>
      </w:r>
      <w:proofErr w:type="spellEnd"/>
      <w:r>
        <w:t xml:space="preserve"> Production Hotfix Build</w:t>
      </w:r>
      <w:bookmarkEnd w:id="8"/>
    </w:p>
    <w:p w14:paraId="5A9FC353" w14:textId="2CB1133B" w:rsidR="00695832" w:rsidRDefault="00174A8F" w:rsidP="0012128C">
      <w:pPr>
        <w:pStyle w:val="ListParagraph"/>
        <w:ind w:left="45"/>
      </w:pPr>
      <w:r>
        <w:t xml:space="preserve">Trigger: </w:t>
      </w:r>
      <w:r w:rsidR="0012128C" w:rsidRPr="00174A8F">
        <w:rPr>
          <w:b/>
          <w:bCs/>
        </w:rPr>
        <w:t>$/</w:t>
      </w:r>
      <w:proofErr w:type="spellStart"/>
      <w:r w:rsidR="0012128C" w:rsidRPr="00174A8F">
        <w:rPr>
          <w:b/>
          <w:bCs/>
        </w:rPr>
        <w:t>GamingX</w:t>
      </w:r>
      <w:proofErr w:type="spellEnd"/>
      <w:r w:rsidR="0012128C" w:rsidRPr="00174A8F">
        <w:rPr>
          <w:b/>
          <w:bCs/>
        </w:rPr>
        <w:t>/Develop/</w:t>
      </w:r>
      <w:proofErr w:type="spellStart"/>
      <w:r w:rsidR="0012128C" w:rsidRPr="00174A8F">
        <w:rPr>
          <w:b/>
          <w:bCs/>
        </w:rPr>
        <w:t>GGP</w:t>
      </w:r>
      <w:proofErr w:type="spellEnd"/>
      <w:r w:rsidR="0012128C" w:rsidRPr="00174A8F">
        <w:rPr>
          <w:b/>
          <w:bCs/>
        </w:rPr>
        <w:t>/Branches</w:t>
      </w:r>
      <w:proofErr w:type="gramStart"/>
      <w:r w:rsidRPr="001A3D93">
        <w:rPr>
          <w:b/>
          <w:bCs/>
        </w:rPr>
        <w:t>/</w:t>
      </w:r>
      <w:r w:rsidRPr="001A3D93">
        <w:rPr>
          <w:b/>
          <w:bCs/>
          <w:highlight w:val="yellow"/>
        </w:rPr>
        <w:t>{</w:t>
      </w:r>
      <w:proofErr w:type="gramEnd"/>
      <w:r w:rsidRPr="001A3D93">
        <w:rPr>
          <w:b/>
          <w:bCs/>
          <w:highlight w:val="yellow"/>
        </w:rPr>
        <w:t>BRANCH}</w:t>
      </w:r>
      <w:r w:rsidRPr="00174A8F">
        <w:rPr>
          <w:b/>
          <w:bCs/>
        </w:rPr>
        <w:t>/PROD/</w:t>
      </w:r>
      <w:proofErr w:type="spellStart"/>
      <w:r w:rsidRPr="00174A8F">
        <w:rPr>
          <w:b/>
          <w:bCs/>
        </w:rPr>
        <w:t>HotfixTrigger</w:t>
      </w:r>
      <w:proofErr w:type="spellEnd"/>
    </w:p>
    <w:p w14:paraId="4548AD97" w14:textId="77777777" w:rsidR="00F64820" w:rsidRDefault="00174A8F" w:rsidP="00174A8F">
      <w:pPr>
        <w:pStyle w:val="ListParagraph"/>
        <w:ind w:left="45"/>
      </w:pPr>
      <w:r>
        <w:t>Action</w:t>
      </w:r>
      <w:r w:rsidR="00F64820">
        <w:t>s</w:t>
      </w:r>
      <w:r>
        <w:t>:</w:t>
      </w:r>
    </w:p>
    <w:p w14:paraId="7919FB79" w14:textId="1A58E139" w:rsidR="00F64820" w:rsidRDefault="00F64820" w:rsidP="00F64820">
      <w:pPr>
        <w:pStyle w:val="ListParagraph"/>
        <w:ind w:left="45" w:firstLine="531"/>
      </w:pPr>
      <w:proofErr w:type="spellStart"/>
      <w:r w:rsidRPr="00BD1B5F">
        <w:rPr>
          <w:b/>
          <w:bCs/>
        </w:rPr>
        <w:t>GetLatest</w:t>
      </w:r>
      <w:proofErr w:type="spellEnd"/>
      <w:r>
        <w:t xml:space="preserve"> for </w:t>
      </w:r>
      <w:r w:rsidRPr="009E3EBA">
        <w:rPr>
          <w:b/>
          <w:bCs/>
        </w:rPr>
        <w:t>$/</w:t>
      </w:r>
      <w:proofErr w:type="spellStart"/>
      <w:r w:rsidRPr="009E3EBA">
        <w:rPr>
          <w:b/>
          <w:bCs/>
        </w:rPr>
        <w:t>GamingX</w:t>
      </w:r>
      <w:proofErr w:type="spellEnd"/>
      <w:r w:rsidRPr="009E3EBA">
        <w:rPr>
          <w:b/>
          <w:bCs/>
        </w:rPr>
        <w:t>/Develop/</w:t>
      </w:r>
      <w:proofErr w:type="spellStart"/>
      <w:r w:rsidRPr="009E3EBA">
        <w:rPr>
          <w:b/>
          <w:bCs/>
        </w:rPr>
        <w:t>GGP</w:t>
      </w:r>
      <w:proofErr w:type="spellEnd"/>
      <w:r w:rsidRPr="009E3EBA">
        <w:rPr>
          <w:b/>
          <w:bCs/>
        </w:rPr>
        <w:t>/</w:t>
      </w:r>
      <w:proofErr w:type="spellStart"/>
      <w:r w:rsidRPr="009E3EBA">
        <w:rPr>
          <w:b/>
          <w:bCs/>
        </w:rPr>
        <w:t>BuildTools</w:t>
      </w:r>
      <w:proofErr w:type="spellEnd"/>
      <w:r w:rsidRPr="009E3EBA">
        <w:rPr>
          <w:b/>
          <w:bCs/>
        </w:rPr>
        <w:t>/</w:t>
      </w:r>
      <w:proofErr w:type="spellStart"/>
      <w:r w:rsidRPr="009E3EBA">
        <w:rPr>
          <w:b/>
          <w:bCs/>
        </w:rPr>
        <w:t>GGPBuilder</w:t>
      </w:r>
      <w:proofErr w:type="spellEnd"/>
    </w:p>
    <w:p w14:paraId="33F4814D" w14:textId="5A9C7498" w:rsidR="00174A8F" w:rsidRDefault="00174A8F" w:rsidP="00F64820">
      <w:pPr>
        <w:pStyle w:val="ListParagraph"/>
        <w:ind w:left="45" w:firstLine="531"/>
        <w:rPr>
          <w:b/>
          <w:bCs/>
        </w:rPr>
      </w:pPr>
      <w:proofErr w:type="spellStart"/>
      <w:r w:rsidRPr="00174A8F">
        <w:rPr>
          <w:b/>
          <w:bCs/>
        </w:rPr>
        <w:t>GGPBuilder.exe</w:t>
      </w:r>
      <w:proofErr w:type="spellEnd"/>
      <w:r w:rsidRPr="00174A8F">
        <w:rPr>
          <w:b/>
          <w:bCs/>
        </w:rPr>
        <w:t xml:space="preserve"> branch</w:t>
      </w:r>
      <w:proofErr w:type="gramStart"/>
      <w:r w:rsidRPr="00174A8F">
        <w:rPr>
          <w:b/>
          <w:bCs/>
        </w:rPr>
        <w:t>=</w:t>
      </w:r>
      <w:r w:rsidRPr="00174A8F">
        <w:rPr>
          <w:b/>
          <w:bCs/>
          <w:highlight w:val="yellow"/>
        </w:rPr>
        <w:t>{</w:t>
      </w:r>
      <w:proofErr w:type="gramEnd"/>
      <w:r w:rsidRPr="00174A8F">
        <w:rPr>
          <w:b/>
          <w:bCs/>
          <w:highlight w:val="yellow"/>
        </w:rPr>
        <w:t>BRANCH}</w:t>
      </w:r>
      <w:r w:rsidRPr="00174A8F">
        <w:rPr>
          <w:b/>
          <w:bCs/>
        </w:rPr>
        <w:t xml:space="preserve"> </w:t>
      </w:r>
      <w:proofErr w:type="spellStart"/>
      <w:r w:rsidRPr="00174A8F">
        <w:rPr>
          <w:b/>
          <w:bCs/>
        </w:rPr>
        <w:t>buildType</w:t>
      </w:r>
      <w:proofErr w:type="spellEnd"/>
      <w:r w:rsidRPr="00174A8F">
        <w:rPr>
          <w:b/>
          <w:bCs/>
        </w:rPr>
        <w:t>=</w:t>
      </w:r>
      <w:proofErr w:type="spellStart"/>
      <w:r w:rsidRPr="00174A8F">
        <w:rPr>
          <w:b/>
          <w:bCs/>
        </w:rPr>
        <w:t>ProductionHotfix</w:t>
      </w:r>
      <w:proofErr w:type="spellEnd"/>
    </w:p>
    <w:p w14:paraId="5EC500CD" w14:textId="4DA17D93" w:rsidR="00F64820" w:rsidRDefault="00F64820" w:rsidP="00F64820">
      <w:pPr>
        <w:pStyle w:val="ListParagraph"/>
        <w:ind w:left="45" w:firstLine="531"/>
        <w:rPr>
          <w:b/>
          <w:bCs/>
        </w:rPr>
      </w:pPr>
      <w:proofErr w:type="spellStart"/>
      <w:r>
        <w:rPr>
          <w:b/>
          <w:bCs/>
        </w:rPr>
        <w:t>SendMail</w:t>
      </w:r>
      <w:proofErr w:type="spellEnd"/>
      <w:r>
        <w:rPr>
          <w:b/>
          <w:bCs/>
        </w:rPr>
        <w:t xml:space="preserve"> (success or fail) to </w:t>
      </w:r>
      <w:proofErr w:type="spellStart"/>
      <w:r>
        <w:rPr>
          <w:b/>
          <w:bCs/>
        </w:rPr>
        <w:t>GGP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dev</w:t>
      </w:r>
      <w:proofErr w:type="spellEnd"/>
      <w:r>
        <w:rPr>
          <w:b/>
          <w:bCs/>
        </w:rPr>
        <w:t xml:space="preserve"> team</w:t>
      </w:r>
    </w:p>
    <w:p w14:paraId="570EC93F" w14:textId="29F54254" w:rsidR="00174A8F" w:rsidRPr="00A744BC" w:rsidRDefault="00174A8F" w:rsidP="00174A8F">
      <w:pPr>
        <w:pStyle w:val="Heading2"/>
      </w:pPr>
      <w:r>
        <w:t xml:space="preserve"> </w:t>
      </w:r>
      <w:bookmarkStart w:id="9" w:name="_Toc480378239"/>
      <w:proofErr w:type="spellStart"/>
      <w:r>
        <w:t>GGP</w:t>
      </w:r>
      <w:proofErr w:type="spellEnd"/>
      <w:r>
        <w:t xml:space="preserve"> QA Hotfix Build</w:t>
      </w:r>
      <w:bookmarkEnd w:id="9"/>
    </w:p>
    <w:p w14:paraId="60CCEE32" w14:textId="0C2A4293" w:rsidR="00174A8F" w:rsidRDefault="00174A8F" w:rsidP="0012128C">
      <w:pPr>
        <w:pStyle w:val="ListParagraph"/>
        <w:ind w:left="45"/>
      </w:pPr>
      <w:r>
        <w:t xml:space="preserve">Trigger: </w:t>
      </w:r>
      <w:r w:rsidR="0012128C" w:rsidRPr="00174A8F">
        <w:rPr>
          <w:b/>
          <w:bCs/>
        </w:rPr>
        <w:t>$/</w:t>
      </w:r>
      <w:proofErr w:type="spellStart"/>
      <w:r w:rsidR="0012128C" w:rsidRPr="00174A8F">
        <w:rPr>
          <w:b/>
          <w:bCs/>
        </w:rPr>
        <w:t>GamingX</w:t>
      </w:r>
      <w:proofErr w:type="spellEnd"/>
      <w:r w:rsidR="0012128C" w:rsidRPr="00174A8F">
        <w:rPr>
          <w:b/>
          <w:bCs/>
        </w:rPr>
        <w:t>/Develop/</w:t>
      </w:r>
      <w:proofErr w:type="spellStart"/>
      <w:r w:rsidR="0012128C" w:rsidRPr="00174A8F">
        <w:rPr>
          <w:b/>
          <w:bCs/>
        </w:rPr>
        <w:t>GGP</w:t>
      </w:r>
      <w:proofErr w:type="spellEnd"/>
      <w:r w:rsidR="0012128C" w:rsidRPr="00174A8F">
        <w:rPr>
          <w:b/>
          <w:bCs/>
        </w:rPr>
        <w:t>/Branches</w:t>
      </w:r>
      <w:proofErr w:type="gramStart"/>
      <w:r w:rsidRPr="001A3D93">
        <w:rPr>
          <w:b/>
          <w:bCs/>
        </w:rPr>
        <w:t>/</w:t>
      </w:r>
      <w:r w:rsidRPr="001A3D93">
        <w:rPr>
          <w:b/>
          <w:bCs/>
          <w:highlight w:val="yellow"/>
        </w:rPr>
        <w:t>{</w:t>
      </w:r>
      <w:proofErr w:type="gramEnd"/>
      <w:r w:rsidRPr="001A3D93">
        <w:rPr>
          <w:b/>
          <w:bCs/>
          <w:highlight w:val="yellow"/>
        </w:rPr>
        <w:t>BRANCH}</w:t>
      </w:r>
      <w:r w:rsidRPr="00174A8F">
        <w:rPr>
          <w:b/>
          <w:bCs/>
        </w:rPr>
        <w:t>/</w:t>
      </w:r>
      <w:r w:rsidR="0012128C">
        <w:rPr>
          <w:b/>
          <w:bCs/>
        </w:rPr>
        <w:t>QA</w:t>
      </w:r>
      <w:r w:rsidRPr="00174A8F">
        <w:rPr>
          <w:b/>
          <w:bCs/>
        </w:rPr>
        <w:t>/</w:t>
      </w:r>
      <w:proofErr w:type="spellStart"/>
      <w:r w:rsidRPr="00174A8F">
        <w:rPr>
          <w:b/>
          <w:bCs/>
        </w:rPr>
        <w:t>HotfixTrigger</w:t>
      </w:r>
      <w:proofErr w:type="spellEnd"/>
    </w:p>
    <w:p w14:paraId="475B5ABA" w14:textId="77777777" w:rsidR="00F64820" w:rsidRDefault="00174A8F" w:rsidP="0012128C">
      <w:pPr>
        <w:pStyle w:val="ListParagraph"/>
        <w:ind w:left="45"/>
      </w:pPr>
      <w:r>
        <w:t>Action</w:t>
      </w:r>
      <w:r w:rsidR="00BD1B5F">
        <w:t>s</w:t>
      </w:r>
      <w:r>
        <w:t xml:space="preserve">: </w:t>
      </w:r>
    </w:p>
    <w:p w14:paraId="05B3F27F" w14:textId="636AB7E5" w:rsidR="00F64820" w:rsidRDefault="00F64820" w:rsidP="00F64820">
      <w:pPr>
        <w:pStyle w:val="ListParagraph"/>
        <w:ind w:left="45" w:firstLine="675"/>
      </w:pPr>
      <w:proofErr w:type="spellStart"/>
      <w:r w:rsidRPr="00BD1B5F">
        <w:rPr>
          <w:b/>
          <w:bCs/>
        </w:rPr>
        <w:t>GetLatest</w:t>
      </w:r>
      <w:proofErr w:type="spellEnd"/>
      <w:r>
        <w:t xml:space="preserve"> for </w:t>
      </w:r>
      <w:r w:rsidRPr="009E3EBA">
        <w:rPr>
          <w:b/>
          <w:bCs/>
        </w:rPr>
        <w:t>$/</w:t>
      </w:r>
      <w:proofErr w:type="spellStart"/>
      <w:r w:rsidRPr="009E3EBA">
        <w:rPr>
          <w:b/>
          <w:bCs/>
        </w:rPr>
        <w:t>GamingX</w:t>
      </w:r>
      <w:proofErr w:type="spellEnd"/>
      <w:r w:rsidRPr="009E3EBA">
        <w:rPr>
          <w:b/>
          <w:bCs/>
        </w:rPr>
        <w:t>/Develop/</w:t>
      </w:r>
      <w:proofErr w:type="spellStart"/>
      <w:r w:rsidRPr="009E3EBA">
        <w:rPr>
          <w:b/>
          <w:bCs/>
        </w:rPr>
        <w:t>GGP</w:t>
      </w:r>
      <w:proofErr w:type="spellEnd"/>
      <w:r w:rsidRPr="009E3EBA">
        <w:rPr>
          <w:b/>
          <w:bCs/>
        </w:rPr>
        <w:t>/</w:t>
      </w:r>
      <w:proofErr w:type="spellStart"/>
      <w:r w:rsidRPr="009E3EBA">
        <w:rPr>
          <w:b/>
          <w:bCs/>
        </w:rPr>
        <w:t>BuildTools</w:t>
      </w:r>
      <w:proofErr w:type="spellEnd"/>
      <w:r w:rsidRPr="009E3EBA">
        <w:rPr>
          <w:b/>
          <w:bCs/>
        </w:rPr>
        <w:t>/</w:t>
      </w:r>
      <w:proofErr w:type="spellStart"/>
      <w:r w:rsidRPr="009E3EBA">
        <w:rPr>
          <w:b/>
          <w:bCs/>
        </w:rPr>
        <w:t>GGPBuilder</w:t>
      </w:r>
      <w:proofErr w:type="spellEnd"/>
    </w:p>
    <w:p w14:paraId="5920B6B9" w14:textId="16B461BF" w:rsidR="00174A8F" w:rsidRDefault="00174A8F" w:rsidP="00F64820">
      <w:pPr>
        <w:pStyle w:val="ListParagraph"/>
        <w:ind w:left="45" w:firstLine="675"/>
        <w:rPr>
          <w:b/>
          <w:bCs/>
        </w:rPr>
      </w:pPr>
      <w:proofErr w:type="spellStart"/>
      <w:r w:rsidRPr="00174A8F">
        <w:rPr>
          <w:b/>
          <w:bCs/>
        </w:rPr>
        <w:t>GGPBuilder.exe</w:t>
      </w:r>
      <w:proofErr w:type="spellEnd"/>
      <w:r w:rsidRPr="00174A8F">
        <w:rPr>
          <w:b/>
          <w:bCs/>
        </w:rPr>
        <w:t xml:space="preserve"> branch</w:t>
      </w:r>
      <w:proofErr w:type="gramStart"/>
      <w:r w:rsidRPr="00174A8F">
        <w:rPr>
          <w:b/>
          <w:bCs/>
        </w:rPr>
        <w:t>=</w:t>
      </w:r>
      <w:r w:rsidRPr="00174A8F">
        <w:rPr>
          <w:b/>
          <w:bCs/>
          <w:highlight w:val="yellow"/>
        </w:rPr>
        <w:t>{</w:t>
      </w:r>
      <w:proofErr w:type="gramEnd"/>
      <w:r w:rsidRPr="00174A8F">
        <w:rPr>
          <w:b/>
          <w:bCs/>
          <w:highlight w:val="yellow"/>
        </w:rPr>
        <w:t>BRANCH}</w:t>
      </w:r>
      <w:r w:rsidRPr="00174A8F">
        <w:rPr>
          <w:b/>
          <w:bCs/>
        </w:rPr>
        <w:t xml:space="preserve"> </w:t>
      </w:r>
      <w:proofErr w:type="spellStart"/>
      <w:r w:rsidRPr="00174A8F">
        <w:rPr>
          <w:b/>
          <w:bCs/>
        </w:rPr>
        <w:t>buildType</w:t>
      </w:r>
      <w:proofErr w:type="spellEnd"/>
      <w:r w:rsidRPr="00174A8F">
        <w:rPr>
          <w:b/>
          <w:bCs/>
        </w:rPr>
        <w:t>=</w:t>
      </w:r>
      <w:proofErr w:type="spellStart"/>
      <w:r w:rsidR="0012128C" w:rsidRPr="0012128C">
        <w:rPr>
          <w:b/>
          <w:bCs/>
        </w:rPr>
        <w:t>QAHotfix</w:t>
      </w:r>
      <w:proofErr w:type="spellEnd"/>
    </w:p>
    <w:p w14:paraId="19C89125" w14:textId="3E74F4E9" w:rsidR="00F64820" w:rsidRPr="00174A8F" w:rsidRDefault="00F64820" w:rsidP="00F64820">
      <w:pPr>
        <w:pStyle w:val="ListParagraph"/>
        <w:ind w:left="45" w:firstLine="675"/>
        <w:rPr>
          <w:b/>
          <w:bCs/>
        </w:rPr>
      </w:pPr>
      <w:proofErr w:type="spellStart"/>
      <w:r>
        <w:rPr>
          <w:b/>
          <w:bCs/>
        </w:rPr>
        <w:t>SendMail</w:t>
      </w:r>
      <w:proofErr w:type="spellEnd"/>
      <w:r>
        <w:rPr>
          <w:b/>
          <w:bCs/>
        </w:rPr>
        <w:t xml:space="preserve"> (success or fail) to </w:t>
      </w:r>
      <w:proofErr w:type="spellStart"/>
      <w:r>
        <w:rPr>
          <w:b/>
          <w:bCs/>
        </w:rPr>
        <w:t>GGP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dev</w:t>
      </w:r>
      <w:proofErr w:type="spellEnd"/>
      <w:r>
        <w:rPr>
          <w:b/>
          <w:bCs/>
        </w:rPr>
        <w:t xml:space="preserve"> team</w:t>
      </w:r>
    </w:p>
    <w:p w14:paraId="317FC920" w14:textId="5C7DA649" w:rsidR="00F20C91" w:rsidRPr="00A744BC" w:rsidRDefault="004D28EE" w:rsidP="00125F33">
      <w:pPr>
        <w:pStyle w:val="Heading1"/>
      </w:pPr>
      <w:bookmarkStart w:id="10" w:name="_Toc480378240"/>
      <w:proofErr w:type="spellStart"/>
      <w:r>
        <w:t>GGP</w:t>
      </w:r>
      <w:proofErr w:type="spellEnd"/>
      <w:r>
        <w:t xml:space="preserve"> Installer </w:t>
      </w:r>
      <w:r w:rsidR="00125F33">
        <w:t>B</w:t>
      </w:r>
      <w:r>
        <w:t>uild Types</w:t>
      </w:r>
      <w:bookmarkEnd w:id="10"/>
    </w:p>
    <w:p w14:paraId="68256D62" w14:textId="568B03CC" w:rsidR="004D28EE" w:rsidRDefault="004D28EE" w:rsidP="004D28EE">
      <w:r>
        <w:t xml:space="preserve">There are two main installer build types: </w:t>
      </w:r>
      <w:r w:rsidRPr="004D28EE">
        <w:rPr>
          <w:b/>
          <w:bCs/>
        </w:rPr>
        <w:t>QA Installer</w:t>
      </w:r>
      <w:r>
        <w:t xml:space="preserve"> builds and </w:t>
      </w:r>
      <w:r w:rsidRPr="004D28EE">
        <w:rPr>
          <w:b/>
          <w:bCs/>
        </w:rPr>
        <w:t xml:space="preserve">Production </w:t>
      </w:r>
      <w:r>
        <w:rPr>
          <w:b/>
          <w:bCs/>
        </w:rPr>
        <w:t>I</w:t>
      </w:r>
      <w:r w:rsidRPr="004D28EE">
        <w:rPr>
          <w:b/>
          <w:bCs/>
        </w:rPr>
        <w:t>nstaller</w:t>
      </w:r>
      <w:r>
        <w:t xml:space="preserve"> builds.</w:t>
      </w:r>
    </w:p>
    <w:p w14:paraId="5EBB85C0" w14:textId="5CC1B19A" w:rsidR="006E77B6" w:rsidRDefault="004D28EE" w:rsidP="004D28EE">
      <w:r w:rsidRPr="00402159">
        <w:rPr>
          <w:b/>
          <w:bCs/>
          <w:u w:val="single"/>
        </w:rPr>
        <w:t xml:space="preserve">For each </w:t>
      </w:r>
      <w:proofErr w:type="spellStart"/>
      <w:r w:rsidRPr="00402159">
        <w:rPr>
          <w:b/>
          <w:bCs/>
          <w:u w:val="single"/>
        </w:rPr>
        <w:t>GGP</w:t>
      </w:r>
      <w:proofErr w:type="spellEnd"/>
      <w:r w:rsidRPr="00402159">
        <w:rPr>
          <w:b/>
          <w:bCs/>
          <w:u w:val="single"/>
        </w:rPr>
        <w:t xml:space="preserve"> branch</w:t>
      </w:r>
      <w:r>
        <w:t xml:space="preserve"> (</w:t>
      </w:r>
      <w:proofErr w:type="spellStart"/>
      <w:r>
        <w:t>3.x</w:t>
      </w:r>
      <w:proofErr w:type="spellEnd"/>
      <w:r>
        <w:t xml:space="preserve">, </w:t>
      </w:r>
      <w:proofErr w:type="spellStart"/>
      <w:r>
        <w:t>4.x</w:t>
      </w:r>
      <w:proofErr w:type="spellEnd"/>
      <w:r>
        <w:t xml:space="preserve"> etc.) we’ll have one QA Installer build Jenkins project.</w:t>
      </w:r>
    </w:p>
    <w:p w14:paraId="0DC74E92" w14:textId="752B233D" w:rsidR="004D28EE" w:rsidRDefault="004D28EE" w:rsidP="004D28EE">
      <w:r w:rsidRPr="00402159">
        <w:rPr>
          <w:b/>
          <w:bCs/>
          <w:u w:val="single"/>
        </w:rPr>
        <w:t>For each production environment</w:t>
      </w:r>
      <w:r>
        <w:t xml:space="preserve"> (</w:t>
      </w:r>
      <w:proofErr w:type="spellStart"/>
      <w:r>
        <w:t>GIB</w:t>
      </w:r>
      <w:proofErr w:type="spellEnd"/>
      <w:r>
        <w:t>, NJ, DE) we’ll have one Production Installer build Jenkins project.</w:t>
      </w:r>
    </w:p>
    <w:p w14:paraId="6D89658E" w14:textId="77777777" w:rsidR="006A43B7" w:rsidRDefault="004D28EE" w:rsidP="00BD1B5F">
      <w:r>
        <w:t xml:space="preserve">Each of these projects will have its own </w:t>
      </w:r>
      <w:proofErr w:type="spellStart"/>
      <w:r>
        <w:t>TFS</w:t>
      </w:r>
      <w:proofErr w:type="spellEnd"/>
      <w:r>
        <w:t xml:space="preserve"> trigger and they all will call the same tool </w:t>
      </w:r>
      <w:proofErr w:type="spellStart"/>
      <w:r w:rsidRPr="004D28EE">
        <w:rPr>
          <w:b/>
          <w:bCs/>
        </w:rPr>
        <w:t>GGPInstallerBuilder.exe</w:t>
      </w:r>
      <w:proofErr w:type="spellEnd"/>
      <w:r>
        <w:rPr>
          <w:b/>
          <w:bCs/>
        </w:rPr>
        <w:t xml:space="preserve"> </w:t>
      </w:r>
      <w:r>
        <w:t xml:space="preserve">but with different parameters as will be explained in the next sections. </w:t>
      </w:r>
    </w:p>
    <w:p w14:paraId="23717099" w14:textId="77777777" w:rsidR="00130C95" w:rsidRDefault="00130C95" w:rsidP="00402159"/>
    <w:p w14:paraId="5F2DF227" w14:textId="008A2557" w:rsidR="00281680" w:rsidRDefault="004D28EE" w:rsidP="00402159">
      <w:pPr>
        <w:rPr>
          <w:b/>
          <w:bCs/>
        </w:rPr>
      </w:pPr>
      <w:r>
        <w:t xml:space="preserve">The </w:t>
      </w:r>
      <w:proofErr w:type="spellStart"/>
      <w:r>
        <w:t>GGPInstallerBuilder.exe</w:t>
      </w:r>
      <w:proofErr w:type="spellEnd"/>
      <w:r>
        <w:t xml:space="preserve"> can be found in </w:t>
      </w:r>
      <w:proofErr w:type="spellStart"/>
      <w:r>
        <w:t>TFS</w:t>
      </w:r>
      <w:proofErr w:type="spellEnd"/>
      <w:r>
        <w:t xml:space="preserve"> here </w:t>
      </w:r>
      <w:r w:rsidRPr="004D28EE">
        <w:rPr>
          <w:b/>
          <w:bCs/>
        </w:rPr>
        <w:t>$/</w:t>
      </w:r>
      <w:proofErr w:type="spellStart"/>
      <w:r w:rsidRPr="004D28EE">
        <w:rPr>
          <w:b/>
          <w:bCs/>
        </w:rPr>
        <w:t>GamingX</w:t>
      </w:r>
      <w:proofErr w:type="spellEnd"/>
      <w:r w:rsidRPr="004D28EE">
        <w:rPr>
          <w:b/>
          <w:bCs/>
        </w:rPr>
        <w:t>/Develop/</w:t>
      </w:r>
      <w:proofErr w:type="spellStart"/>
      <w:r w:rsidRPr="004D28EE">
        <w:rPr>
          <w:b/>
          <w:bCs/>
        </w:rPr>
        <w:t>GGP</w:t>
      </w:r>
      <w:proofErr w:type="spellEnd"/>
      <w:r w:rsidRPr="004D28EE">
        <w:rPr>
          <w:b/>
          <w:bCs/>
        </w:rPr>
        <w:t>/</w:t>
      </w:r>
      <w:proofErr w:type="spellStart"/>
      <w:r w:rsidRPr="004D28EE">
        <w:rPr>
          <w:b/>
          <w:bCs/>
        </w:rPr>
        <w:t>BuildTools</w:t>
      </w:r>
      <w:proofErr w:type="spellEnd"/>
      <w:r w:rsidRPr="004D28EE">
        <w:rPr>
          <w:b/>
          <w:bCs/>
        </w:rPr>
        <w:t>/</w:t>
      </w:r>
      <w:proofErr w:type="spellStart"/>
      <w:r w:rsidRPr="004D28EE">
        <w:rPr>
          <w:b/>
          <w:bCs/>
        </w:rPr>
        <w:t>InstallerBuilder</w:t>
      </w:r>
      <w:proofErr w:type="spellEnd"/>
      <w:r w:rsidR="00281680">
        <w:rPr>
          <w:b/>
          <w:bCs/>
        </w:rPr>
        <w:t xml:space="preserve">. </w:t>
      </w:r>
    </w:p>
    <w:p w14:paraId="244D6A50" w14:textId="041D8686" w:rsidR="00DA5EE4" w:rsidRDefault="00DA5EE4" w:rsidP="00DA5EE4">
      <w:r>
        <w:t>The following parameters will be used in the following sections:</w:t>
      </w:r>
    </w:p>
    <w:p w14:paraId="401134C2" w14:textId="4154BEE1" w:rsidR="00DA5EE4" w:rsidRDefault="00DA5EE4" w:rsidP="00DA5EE4">
      <w:r w:rsidRPr="009D3D24">
        <w:rPr>
          <w:b/>
          <w:bCs/>
          <w:highlight w:val="yellow"/>
        </w:rPr>
        <w:t>{BRANCH}</w:t>
      </w:r>
      <w:r>
        <w:rPr>
          <w:b/>
          <w:bCs/>
        </w:rPr>
        <w:t xml:space="preserve">  = </w:t>
      </w:r>
      <w:proofErr w:type="spellStart"/>
      <w:r>
        <w:t>3.x</w:t>
      </w:r>
      <w:proofErr w:type="spellEnd"/>
      <w:r>
        <w:t xml:space="preserve">, </w:t>
      </w:r>
      <w:proofErr w:type="spellStart"/>
      <w:r>
        <w:t>4.x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7C9843BF" w14:textId="1EA3C3B2" w:rsidR="00DA5EE4" w:rsidRPr="00BB1373" w:rsidRDefault="00DA5EE4" w:rsidP="003A0139">
      <w:pPr>
        <w:rPr>
          <w:rFonts w:cstheme="minorHAnsi"/>
          <w:color w:val="000000"/>
        </w:rPr>
      </w:pPr>
      <w:r w:rsidRPr="00DA5EE4">
        <w:rPr>
          <w:b/>
          <w:bCs/>
          <w:highlight w:val="yellow"/>
        </w:rPr>
        <w:t>{PATH}</w:t>
      </w:r>
      <w:r>
        <w:rPr>
          <w:b/>
          <w:bCs/>
        </w:rPr>
        <w:t xml:space="preserve"> = </w:t>
      </w:r>
      <w:r w:rsidR="00D11050" w:rsidRPr="00D11050">
        <w:t xml:space="preserve">A </w:t>
      </w:r>
      <w:r w:rsidR="00D11050">
        <w:t>path where the installer binaries will be delivered.</w:t>
      </w:r>
      <w:r w:rsidR="006A43B7">
        <w:t xml:space="preserve"> This can be a temp folder or it can be the actual folder on the R</w:t>
      </w:r>
      <w:r w:rsidR="0054705F">
        <w:t xml:space="preserve"> or I</w:t>
      </w:r>
      <w:r w:rsidR="006A43B7">
        <w:t xml:space="preserve"> drive.</w:t>
      </w:r>
      <w:r w:rsidR="003A0139">
        <w:t xml:space="preserve"> </w:t>
      </w:r>
      <w:r w:rsidR="003A0139">
        <w:rPr>
          <w:color w:val="FF0000"/>
        </w:rPr>
        <w:t xml:space="preserve"> </w:t>
      </w:r>
      <w:bookmarkStart w:id="11" w:name="_GoBack"/>
      <w:proofErr w:type="spellStart"/>
      <w:r w:rsidR="003A0139" w:rsidRPr="005C78A6">
        <w:rPr>
          <w:b/>
          <w:bCs/>
        </w:rPr>
        <w:t>GGPInstallerBuilder.exe</w:t>
      </w:r>
      <w:proofErr w:type="spellEnd"/>
      <w:r w:rsidR="003A0139" w:rsidRPr="00F87521">
        <w:t xml:space="preserve"> </w:t>
      </w:r>
      <w:bookmarkEnd w:id="11"/>
      <w:r w:rsidR="003A0139" w:rsidRPr="00F87521">
        <w:t xml:space="preserve">will append to the </w:t>
      </w:r>
      <w:r w:rsidR="003A0139" w:rsidRPr="00F87521">
        <w:rPr>
          <w:highlight w:val="yellow"/>
        </w:rPr>
        <w:t>{PATH}</w:t>
      </w:r>
      <w:r w:rsidR="003A0139" w:rsidRPr="00F87521">
        <w:t xml:space="preserve"> the Regular or Customized subfolder according to the </w:t>
      </w:r>
      <w:proofErr w:type="spellStart"/>
      <w:r w:rsidR="003A0139" w:rsidRPr="003A0139">
        <w:rPr>
          <w:rFonts w:ascii="Consolas" w:hAnsi="Consolas" w:cs="Consolas"/>
          <w:b/>
          <w:bCs/>
          <w:color w:val="000000"/>
          <w:sz w:val="19"/>
          <w:szCs w:val="19"/>
        </w:rPr>
        <w:t>CustomizedInstaller</w:t>
      </w:r>
      <w:proofErr w:type="spellEnd"/>
      <w:r w:rsidR="003A01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139" w:rsidRPr="00BB1373">
        <w:rPr>
          <w:rFonts w:cstheme="minorHAnsi"/>
          <w:color w:val="000000"/>
        </w:rPr>
        <w:t xml:space="preserve">property value in the </w:t>
      </w:r>
      <w:proofErr w:type="spellStart"/>
      <w:r w:rsidR="003A0139" w:rsidRPr="00BB1373">
        <w:rPr>
          <w:rFonts w:cstheme="minorHAnsi"/>
          <w:color w:val="000000"/>
        </w:rPr>
        <w:t>latest.txt</w:t>
      </w:r>
      <w:proofErr w:type="spellEnd"/>
      <w:r w:rsidR="003A0139" w:rsidRPr="00BB1373">
        <w:rPr>
          <w:rFonts w:cstheme="minorHAnsi"/>
          <w:color w:val="000000"/>
        </w:rPr>
        <w:t xml:space="preserve"> file.</w:t>
      </w:r>
    </w:p>
    <w:p w14:paraId="3ABDCE65" w14:textId="475DAE4F" w:rsidR="003A0139" w:rsidRPr="00BB1373" w:rsidRDefault="003A0139" w:rsidP="003A0139">
      <w:pPr>
        <w:rPr>
          <w:rFonts w:cstheme="minorHAnsi"/>
          <w:color w:val="FF0000"/>
        </w:rPr>
      </w:pPr>
      <w:r w:rsidRPr="00BB1373">
        <w:rPr>
          <w:rFonts w:cstheme="minorHAnsi"/>
          <w:color w:val="000000"/>
        </w:rPr>
        <w:t xml:space="preserve">So if </w:t>
      </w:r>
      <w:proofErr w:type="spellStart"/>
      <w:r w:rsidRPr="00F87521">
        <w:rPr>
          <w:rFonts w:cstheme="minorHAnsi"/>
          <w:b/>
          <w:bCs/>
          <w:color w:val="000000"/>
        </w:rPr>
        <w:t>CustomizedInstaller</w:t>
      </w:r>
      <w:proofErr w:type="spellEnd"/>
      <w:r w:rsidRPr="00F87521">
        <w:rPr>
          <w:rFonts w:cstheme="minorHAnsi"/>
          <w:b/>
          <w:bCs/>
          <w:color w:val="000000"/>
        </w:rPr>
        <w:t xml:space="preserve"> = true</w:t>
      </w:r>
      <w:r w:rsidRPr="00BB1373">
        <w:rPr>
          <w:rFonts w:cstheme="minorHAnsi"/>
          <w:color w:val="000000"/>
        </w:rPr>
        <w:t xml:space="preserve"> the the binaries will be delivered in </w:t>
      </w:r>
      <w:r w:rsidRPr="00BB1373">
        <w:rPr>
          <w:rFonts w:cstheme="minorHAnsi"/>
          <w:b/>
          <w:bCs/>
          <w:color w:val="000000"/>
        </w:rPr>
        <w:t xml:space="preserve">{PATH}\Customized </w:t>
      </w:r>
      <w:r w:rsidRPr="00BB1373">
        <w:rPr>
          <w:rFonts w:cstheme="minorHAnsi"/>
          <w:color w:val="000000"/>
        </w:rPr>
        <w:t xml:space="preserve">otherwise if the </w:t>
      </w:r>
      <w:proofErr w:type="spellStart"/>
      <w:r w:rsidRPr="00F87521">
        <w:rPr>
          <w:rFonts w:cstheme="minorHAnsi"/>
          <w:b/>
          <w:bCs/>
          <w:color w:val="000000"/>
        </w:rPr>
        <w:t>CustomizedInstaller</w:t>
      </w:r>
      <w:proofErr w:type="spellEnd"/>
      <w:r w:rsidRPr="00F87521">
        <w:rPr>
          <w:rFonts w:cstheme="minorHAnsi"/>
          <w:b/>
          <w:bCs/>
          <w:color w:val="000000"/>
        </w:rPr>
        <w:t xml:space="preserve"> = false or is missing</w:t>
      </w:r>
      <w:r w:rsidRPr="00BB1373">
        <w:rPr>
          <w:rFonts w:cstheme="minorHAnsi"/>
          <w:color w:val="000000"/>
        </w:rPr>
        <w:t xml:space="preserve"> then the binaries will be delivered in </w:t>
      </w:r>
      <w:r w:rsidRPr="00BB1373">
        <w:rPr>
          <w:rFonts w:cstheme="minorHAnsi"/>
          <w:b/>
          <w:bCs/>
          <w:color w:val="000000"/>
        </w:rPr>
        <w:t>{PATH}\</w:t>
      </w:r>
      <w:r w:rsidRPr="00BB1373">
        <w:rPr>
          <w:rFonts w:cstheme="minorHAnsi"/>
          <w:b/>
          <w:bCs/>
          <w:color w:val="000000"/>
        </w:rPr>
        <w:t>Regular</w:t>
      </w:r>
      <w:r w:rsidR="008576B1">
        <w:rPr>
          <w:rFonts w:cstheme="minorHAnsi"/>
          <w:b/>
          <w:bCs/>
          <w:color w:val="000000"/>
        </w:rPr>
        <w:t>.</w:t>
      </w:r>
    </w:p>
    <w:p w14:paraId="42717279" w14:textId="09BE9849" w:rsidR="00D11050" w:rsidRPr="00281680" w:rsidRDefault="00D11050" w:rsidP="00D11050">
      <w:pPr>
        <w:rPr>
          <w:b/>
          <w:bCs/>
        </w:rPr>
      </w:pPr>
      <w:r w:rsidRPr="00C60129">
        <w:rPr>
          <w:b/>
          <w:bCs/>
          <w:highlight w:val="yellow"/>
        </w:rPr>
        <w:t>{</w:t>
      </w:r>
      <w:proofErr w:type="spellStart"/>
      <w:r w:rsidRPr="00C60129">
        <w:rPr>
          <w:b/>
          <w:bCs/>
          <w:highlight w:val="yellow"/>
        </w:rPr>
        <w:t>PRODUTION_ENVIRONMENT</w:t>
      </w:r>
      <w:proofErr w:type="spellEnd"/>
      <w:r w:rsidRPr="00C60129">
        <w:rPr>
          <w:b/>
          <w:bCs/>
          <w:highlight w:val="yellow"/>
        </w:rPr>
        <w:t>}</w:t>
      </w:r>
      <w:r>
        <w:t xml:space="preserve"> = </w:t>
      </w:r>
      <w:proofErr w:type="spellStart"/>
      <w:r>
        <w:t>GIB</w:t>
      </w:r>
      <w:proofErr w:type="spellEnd"/>
      <w:r>
        <w:t>, NJ, DE</w:t>
      </w:r>
    </w:p>
    <w:p w14:paraId="6E0DF96E" w14:textId="000E50E8" w:rsidR="00607440" w:rsidRPr="00A744BC" w:rsidRDefault="00607440" w:rsidP="004D28EE">
      <w:pPr>
        <w:pStyle w:val="Heading2"/>
      </w:pPr>
      <w:r>
        <w:t xml:space="preserve"> </w:t>
      </w:r>
      <w:bookmarkStart w:id="12" w:name="_Toc480378241"/>
      <w:proofErr w:type="spellStart"/>
      <w:r w:rsidR="004D28EE">
        <w:t>GGP</w:t>
      </w:r>
      <w:proofErr w:type="spellEnd"/>
      <w:r w:rsidR="004D28EE">
        <w:t xml:space="preserve"> QA Installer Build</w:t>
      </w:r>
      <w:bookmarkEnd w:id="12"/>
    </w:p>
    <w:p w14:paraId="2D2B37F2" w14:textId="345CAEFB" w:rsidR="00607440" w:rsidRDefault="004D28EE" w:rsidP="004D28EE">
      <w:r>
        <w:t xml:space="preserve">Trigger: </w:t>
      </w:r>
      <w:r w:rsidRPr="004D28EE">
        <w:rPr>
          <w:b/>
          <w:bCs/>
        </w:rPr>
        <w:t>$/</w:t>
      </w:r>
      <w:proofErr w:type="spellStart"/>
      <w:r w:rsidRPr="004D28EE">
        <w:rPr>
          <w:b/>
          <w:bCs/>
        </w:rPr>
        <w:t>GamingX</w:t>
      </w:r>
      <w:proofErr w:type="spellEnd"/>
      <w:r w:rsidRPr="004D28EE">
        <w:rPr>
          <w:b/>
          <w:bCs/>
        </w:rPr>
        <w:t>/Distributions/</w:t>
      </w:r>
      <w:proofErr w:type="spellStart"/>
      <w:r w:rsidRPr="004D28EE">
        <w:rPr>
          <w:b/>
          <w:bCs/>
        </w:rPr>
        <w:t>GGPInstaller</w:t>
      </w:r>
      <w:proofErr w:type="spellEnd"/>
      <w:r w:rsidRPr="004D28EE">
        <w:rPr>
          <w:b/>
          <w:bCs/>
        </w:rPr>
        <w:t>/QA/</w:t>
      </w:r>
      <w:r w:rsidRPr="004D28EE">
        <w:rPr>
          <w:b/>
          <w:bCs/>
          <w:highlight w:val="yellow"/>
        </w:rPr>
        <w:t>{BRANCH}</w:t>
      </w:r>
      <w:r w:rsidRPr="004D28EE">
        <w:rPr>
          <w:b/>
          <w:bCs/>
        </w:rPr>
        <w:t>/</w:t>
      </w:r>
      <w:proofErr w:type="spellStart"/>
      <w:r w:rsidRPr="004D28EE">
        <w:rPr>
          <w:b/>
          <w:bCs/>
        </w:rPr>
        <w:t>latest.txt</w:t>
      </w:r>
      <w:proofErr w:type="spellEnd"/>
    </w:p>
    <w:p w14:paraId="01EFC321" w14:textId="64C39A28" w:rsidR="00775D22" w:rsidRDefault="004D28EE" w:rsidP="00626BF4">
      <w:r>
        <w:t>Action</w:t>
      </w:r>
      <w:r w:rsidR="00BD1B5F">
        <w:t>s</w:t>
      </w:r>
      <w:r>
        <w:t xml:space="preserve">: </w:t>
      </w:r>
    </w:p>
    <w:p w14:paraId="3EFDEE30" w14:textId="68DB4C33" w:rsidR="00BD1B5F" w:rsidRDefault="00BD1B5F" w:rsidP="00626BF4">
      <w:pPr>
        <w:rPr>
          <w:b/>
          <w:bCs/>
        </w:rPr>
      </w:pPr>
      <w:r>
        <w:tab/>
      </w:r>
      <w:proofErr w:type="spellStart"/>
      <w:r w:rsidRPr="00281680">
        <w:rPr>
          <w:b/>
          <w:bCs/>
        </w:rPr>
        <w:t>GetLatest</w:t>
      </w:r>
      <w:proofErr w:type="spellEnd"/>
      <w:r>
        <w:t xml:space="preserve"> for </w:t>
      </w:r>
      <w:r w:rsidRPr="004D28EE">
        <w:rPr>
          <w:b/>
          <w:bCs/>
        </w:rPr>
        <w:t>$/</w:t>
      </w:r>
      <w:proofErr w:type="spellStart"/>
      <w:r w:rsidRPr="004D28EE">
        <w:rPr>
          <w:b/>
          <w:bCs/>
        </w:rPr>
        <w:t>GamingX</w:t>
      </w:r>
      <w:proofErr w:type="spellEnd"/>
      <w:r w:rsidRPr="004D28EE">
        <w:rPr>
          <w:b/>
          <w:bCs/>
        </w:rPr>
        <w:t>/Develop/</w:t>
      </w:r>
      <w:proofErr w:type="spellStart"/>
      <w:r w:rsidRPr="004D28EE">
        <w:rPr>
          <w:b/>
          <w:bCs/>
        </w:rPr>
        <w:t>GGP</w:t>
      </w:r>
      <w:proofErr w:type="spellEnd"/>
      <w:r w:rsidRPr="004D28EE">
        <w:rPr>
          <w:b/>
          <w:bCs/>
        </w:rPr>
        <w:t>/</w:t>
      </w:r>
      <w:proofErr w:type="spellStart"/>
      <w:r w:rsidRPr="004D28EE">
        <w:rPr>
          <w:b/>
          <w:bCs/>
        </w:rPr>
        <w:t>BuildTools</w:t>
      </w:r>
      <w:proofErr w:type="spellEnd"/>
      <w:r w:rsidRPr="004D28EE">
        <w:rPr>
          <w:b/>
          <w:bCs/>
        </w:rPr>
        <w:t>/</w:t>
      </w:r>
      <w:proofErr w:type="spellStart"/>
      <w:r w:rsidRPr="004D28EE">
        <w:rPr>
          <w:b/>
          <w:bCs/>
        </w:rPr>
        <w:t>InstallerBuilder</w:t>
      </w:r>
      <w:proofErr w:type="spellEnd"/>
    </w:p>
    <w:p w14:paraId="40072861" w14:textId="16382551" w:rsidR="00BD1B5F" w:rsidRDefault="00BD1B5F" w:rsidP="00BD1B5F">
      <w:pPr>
        <w:rPr>
          <w:b/>
          <w:bCs/>
        </w:rPr>
      </w:pPr>
      <w:r>
        <w:rPr>
          <w:b/>
          <w:bCs/>
        </w:rPr>
        <w:tab/>
      </w:r>
      <w:proofErr w:type="spellStart"/>
      <w:r w:rsidRPr="00BD1B5F">
        <w:rPr>
          <w:b/>
          <w:bCs/>
        </w:rPr>
        <w:t>GGPInstallerBuilder.exe</w:t>
      </w:r>
      <w:proofErr w:type="spellEnd"/>
      <w:r w:rsidRPr="00BD1B5F">
        <w:rPr>
          <w:b/>
          <w:bCs/>
        </w:rPr>
        <w:t xml:space="preserve"> environment=QA branch</w:t>
      </w:r>
      <w:proofErr w:type="gramStart"/>
      <w:r w:rsidRPr="00BD1B5F">
        <w:rPr>
          <w:b/>
          <w:bCs/>
        </w:rPr>
        <w:t>=</w:t>
      </w:r>
      <w:r w:rsidRPr="00BD1B5F">
        <w:rPr>
          <w:b/>
          <w:bCs/>
          <w:highlight w:val="yellow"/>
        </w:rPr>
        <w:t>{</w:t>
      </w:r>
      <w:proofErr w:type="gramEnd"/>
      <w:r w:rsidRPr="00BD1B5F">
        <w:rPr>
          <w:b/>
          <w:bCs/>
          <w:highlight w:val="yellow"/>
        </w:rPr>
        <w:t>BRANCH}</w:t>
      </w:r>
      <w:r>
        <w:rPr>
          <w:b/>
          <w:bCs/>
        </w:rPr>
        <w:t xml:space="preserve"> </w:t>
      </w:r>
      <w:proofErr w:type="spellStart"/>
      <w:r w:rsidRPr="00BD1B5F">
        <w:rPr>
          <w:b/>
          <w:bCs/>
        </w:rPr>
        <w:t>installerDistributionPath</w:t>
      </w:r>
      <w:proofErr w:type="spellEnd"/>
      <w:r>
        <w:rPr>
          <w:b/>
          <w:bCs/>
        </w:rPr>
        <w:t>=</w:t>
      </w:r>
      <w:r w:rsidRPr="00BD1B5F">
        <w:rPr>
          <w:b/>
          <w:bCs/>
          <w:highlight w:val="yellow"/>
        </w:rPr>
        <w:t>{PATH}</w:t>
      </w:r>
    </w:p>
    <w:p w14:paraId="02FC43B6" w14:textId="50DE4011" w:rsidR="00BD1B5F" w:rsidRDefault="00BD1B5F" w:rsidP="00BD1B5F">
      <w:pPr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CopyInstallerBinaries</w:t>
      </w:r>
      <w:proofErr w:type="spellEnd"/>
      <w:r>
        <w:rPr>
          <w:b/>
          <w:bCs/>
        </w:rPr>
        <w:t xml:space="preserve">  from</w:t>
      </w:r>
      <w:proofErr w:type="gramEnd"/>
      <w:r>
        <w:rPr>
          <w:b/>
          <w:bCs/>
        </w:rPr>
        <w:t xml:space="preserve"> </w:t>
      </w:r>
      <w:r w:rsidRPr="00BD1B5F">
        <w:rPr>
          <w:b/>
          <w:bCs/>
          <w:highlight w:val="yellow"/>
        </w:rPr>
        <w:t>{PATH}</w:t>
      </w:r>
      <w:r>
        <w:rPr>
          <w:b/>
          <w:bCs/>
        </w:rPr>
        <w:t xml:space="preserve"> to R</w:t>
      </w:r>
      <w:r w:rsidR="009828B1">
        <w:rPr>
          <w:b/>
          <w:bCs/>
        </w:rPr>
        <w:t xml:space="preserve"> </w:t>
      </w:r>
      <w:r>
        <w:rPr>
          <w:b/>
          <w:bCs/>
        </w:rPr>
        <w:t>Drive</w:t>
      </w:r>
      <w:r w:rsidR="006A43B7">
        <w:rPr>
          <w:b/>
          <w:bCs/>
        </w:rPr>
        <w:t xml:space="preserve"> (</w:t>
      </w:r>
      <w:r w:rsidR="006A43B7" w:rsidRPr="006A43B7">
        <w:t>if you choose the {PATH} to be the R drive then this step is not necessary</w:t>
      </w:r>
      <w:r w:rsidR="006A43B7">
        <w:rPr>
          <w:b/>
          <w:bCs/>
        </w:rPr>
        <w:t>)</w:t>
      </w:r>
    </w:p>
    <w:p w14:paraId="04A80498" w14:textId="15337EBD" w:rsidR="00BD1B5F" w:rsidRDefault="00BD1B5F" w:rsidP="00BD1B5F">
      <w:pPr>
        <w:ind w:firstLine="720"/>
        <w:rPr>
          <w:b/>
          <w:bCs/>
        </w:rPr>
      </w:pPr>
      <w:proofErr w:type="spellStart"/>
      <w:proofErr w:type="gramStart"/>
      <w:r>
        <w:rPr>
          <w:b/>
          <w:bCs/>
        </w:rPr>
        <w:t>UploadInstallerToArtifactory</w:t>
      </w:r>
      <w:proofErr w:type="spellEnd"/>
      <w:r>
        <w:rPr>
          <w:b/>
          <w:bCs/>
        </w:rPr>
        <w:t xml:space="preserve">  from</w:t>
      </w:r>
      <w:proofErr w:type="gramEnd"/>
      <w:r>
        <w:rPr>
          <w:b/>
          <w:bCs/>
        </w:rPr>
        <w:t xml:space="preserve"> </w:t>
      </w:r>
      <w:r w:rsidRPr="006A43B7">
        <w:rPr>
          <w:b/>
          <w:bCs/>
          <w:highlight w:val="yellow"/>
        </w:rPr>
        <w:t>{PATH}</w:t>
      </w:r>
      <w:r>
        <w:rPr>
          <w:b/>
          <w:bCs/>
        </w:rPr>
        <w:t xml:space="preserve"> to </w:t>
      </w:r>
      <w:proofErr w:type="spellStart"/>
      <w:r>
        <w:rPr>
          <w:b/>
          <w:bCs/>
        </w:rPr>
        <w:t>Artifactory</w:t>
      </w:r>
      <w:proofErr w:type="spellEnd"/>
    </w:p>
    <w:p w14:paraId="094B85BD" w14:textId="45CAA150" w:rsidR="00BD1B5F" w:rsidRPr="005B7FC4" w:rsidRDefault="00BD1B5F" w:rsidP="005B7FC4">
      <w:pPr>
        <w:rPr>
          <w:b/>
          <w:bCs/>
        </w:rPr>
      </w:pPr>
      <w:r>
        <w:rPr>
          <w:b/>
          <w:bCs/>
        </w:rPr>
        <w:tab/>
      </w:r>
      <w:proofErr w:type="spellStart"/>
      <w:r w:rsidR="006A43B7">
        <w:rPr>
          <w:b/>
          <w:bCs/>
        </w:rPr>
        <w:t>Sen</w:t>
      </w:r>
      <w:r w:rsidR="0041049D">
        <w:rPr>
          <w:b/>
          <w:bCs/>
        </w:rPr>
        <w:t>dEmail</w:t>
      </w:r>
      <w:proofErr w:type="spellEnd"/>
      <w:r w:rsidR="0041049D">
        <w:rPr>
          <w:b/>
          <w:bCs/>
        </w:rPr>
        <w:t xml:space="preserve"> (Success/Fail) </w:t>
      </w:r>
      <w:r w:rsidR="0041049D" w:rsidRPr="0041049D">
        <w:rPr>
          <w:b/>
          <w:bCs/>
          <w:u w:val="single"/>
        </w:rPr>
        <w:t xml:space="preserve">To </w:t>
      </w:r>
      <w:r w:rsidR="0041049D">
        <w:rPr>
          <w:b/>
          <w:bCs/>
          <w:u w:val="single"/>
        </w:rPr>
        <w:t>EVERYONE</w:t>
      </w:r>
    </w:p>
    <w:p w14:paraId="534E5287" w14:textId="77777777" w:rsidR="00982593" w:rsidRDefault="006A43B7" w:rsidP="00982593">
      <w:r>
        <w:t xml:space="preserve">Notes: </w:t>
      </w:r>
    </w:p>
    <w:p w14:paraId="5D2005CE" w14:textId="7EC0D79C" w:rsidR="006A43B7" w:rsidRPr="00982593" w:rsidRDefault="006A43B7" w:rsidP="00982593">
      <w:pPr>
        <w:ind w:firstLine="576"/>
      </w:pPr>
      <w:r>
        <w:t xml:space="preserve">The </w:t>
      </w:r>
      <w:proofErr w:type="spellStart"/>
      <w:r>
        <w:t>latest.txt</w:t>
      </w:r>
      <w:proofErr w:type="spellEnd"/>
      <w:r>
        <w:t xml:space="preserve"> file contains information about the installer (Version, Publisher, </w:t>
      </w:r>
      <w:proofErr w:type="spellStart"/>
      <w:proofErr w:type="gramStart"/>
      <w:r>
        <w:t>IsCustomizedInstaller</w:t>
      </w:r>
      <w:proofErr w:type="spellEnd"/>
      <w:proofErr w:type="gramEnd"/>
      <w:r>
        <w:t>).</w:t>
      </w:r>
      <w:r w:rsidR="00982593">
        <w:br/>
      </w:r>
    </w:p>
    <w:p w14:paraId="44745C0C" w14:textId="2DAC7BA1" w:rsidR="006A43B7" w:rsidRPr="00A744BC" w:rsidRDefault="006A43B7" w:rsidP="006A43B7">
      <w:pPr>
        <w:pStyle w:val="Heading2"/>
      </w:pPr>
      <w:r>
        <w:lastRenderedPageBreak/>
        <w:t xml:space="preserve"> </w:t>
      </w:r>
      <w:bookmarkStart w:id="13" w:name="_Toc480378242"/>
      <w:proofErr w:type="spellStart"/>
      <w:r>
        <w:t>GGP</w:t>
      </w:r>
      <w:proofErr w:type="spellEnd"/>
      <w:r>
        <w:t xml:space="preserve"> Production Installer Build</w:t>
      </w:r>
      <w:bookmarkEnd w:id="13"/>
    </w:p>
    <w:p w14:paraId="0BF6CCAC" w14:textId="110C47F1" w:rsidR="006A43B7" w:rsidRDefault="006A43B7" w:rsidP="00152B8C">
      <w:r>
        <w:t xml:space="preserve">Trigger: </w:t>
      </w:r>
      <w:r w:rsidRPr="004D28EE">
        <w:rPr>
          <w:b/>
          <w:bCs/>
        </w:rPr>
        <w:t>$/GamingX/Distributions/GGPInstaller/</w:t>
      </w:r>
      <w:r>
        <w:rPr>
          <w:b/>
          <w:bCs/>
        </w:rPr>
        <w:t>Production</w:t>
      </w:r>
      <w:proofErr w:type="gramStart"/>
      <w:r w:rsidRPr="004D28EE">
        <w:rPr>
          <w:b/>
          <w:bCs/>
        </w:rPr>
        <w:t>/</w:t>
      </w:r>
      <w:r w:rsidRPr="004D28EE">
        <w:rPr>
          <w:b/>
          <w:bCs/>
          <w:highlight w:val="yellow"/>
        </w:rPr>
        <w:t>{</w:t>
      </w:r>
      <w:proofErr w:type="gramEnd"/>
      <w:r w:rsidRPr="00C60129">
        <w:rPr>
          <w:b/>
          <w:bCs/>
          <w:highlight w:val="yellow"/>
        </w:rPr>
        <w:t>PRODUTION_ENVIRONMENT</w:t>
      </w:r>
      <w:r w:rsidRPr="004D28EE">
        <w:rPr>
          <w:b/>
          <w:bCs/>
          <w:highlight w:val="yellow"/>
        </w:rPr>
        <w:t xml:space="preserve"> }</w:t>
      </w:r>
      <w:r w:rsidRPr="004D28EE">
        <w:rPr>
          <w:b/>
          <w:bCs/>
        </w:rPr>
        <w:t>/</w:t>
      </w:r>
      <w:proofErr w:type="spellStart"/>
      <w:r w:rsidRPr="004D28EE">
        <w:rPr>
          <w:b/>
          <w:bCs/>
        </w:rPr>
        <w:t>latest.txt</w:t>
      </w:r>
      <w:proofErr w:type="spellEnd"/>
    </w:p>
    <w:p w14:paraId="16168926" w14:textId="77777777" w:rsidR="006A43B7" w:rsidRDefault="006A43B7" w:rsidP="006A43B7">
      <w:r>
        <w:t xml:space="preserve">Actions: </w:t>
      </w:r>
    </w:p>
    <w:p w14:paraId="79984627" w14:textId="77777777" w:rsidR="006A43B7" w:rsidRDefault="006A43B7" w:rsidP="006A43B7">
      <w:pPr>
        <w:rPr>
          <w:b/>
          <w:bCs/>
        </w:rPr>
      </w:pPr>
      <w:r>
        <w:tab/>
      </w:r>
      <w:proofErr w:type="spellStart"/>
      <w:r w:rsidRPr="00281680">
        <w:rPr>
          <w:b/>
          <w:bCs/>
        </w:rPr>
        <w:t>GetLatest</w:t>
      </w:r>
      <w:proofErr w:type="spellEnd"/>
      <w:r>
        <w:t xml:space="preserve"> for </w:t>
      </w:r>
      <w:r w:rsidRPr="004D28EE">
        <w:rPr>
          <w:b/>
          <w:bCs/>
        </w:rPr>
        <w:t>$/</w:t>
      </w:r>
      <w:proofErr w:type="spellStart"/>
      <w:r w:rsidRPr="004D28EE">
        <w:rPr>
          <w:b/>
          <w:bCs/>
        </w:rPr>
        <w:t>GamingX</w:t>
      </w:r>
      <w:proofErr w:type="spellEnd"/>
      <w:r w:rsidRPr="004D28EE">
        <w:rPr>
          <w:b/>
          <w:bCs/>
        </w:rPr>
        <w:t>/Develop/</w:t>
      </w:r>
      <w:proofErr w:type="spellStart"/>
      <w:r w:rsidRPr="004D28EE">
        <w:rPr>
          <w:b/>
          <w:bCs/>
        </w:rPr>
        <w:t>GGP</w:t>
      </w:r>
      <w:proofErr w:type="spellEnd"/>
      <w:r w:rsidRPr="004D28EE">
        <w:rPr>
          <w:b/>
          <w:bCs/>
        </w:rPr>
        <w:t>/</w:t>
      </w:r>
      <w:proofErr w:type="spellStart"/>
      <w:r w:rsidRPr="004D28EE">
        <w:rPr>
          <w:b/>
          <w:bCs/>
        </w:rPr>
        <w:t>BuildTools</w:t>
      </w:r>
      <w:proofErr w:type="spellEnd"/>
      <w:r w:rsidRPr="004D28EE">
        <w:rPr>
          <w:b/>
          <w:bCs/>
        </w:rPr>
        <w:t>/</w:t>
      </w:r>
      <w:proofErr w:type="spellStart"/>
      <w:r w:rsidRPr="004D28EE">
        <w:rPr>
          <w:b/>
          <w:bCs/>
        </w:rPr>
        <w:t>InstallerBuilder</w:t>
      </w:r>
      <w:proofErr w:type="spellEnd"/>
    </w:p>
    <w:p w14:paraId="61C82DB8" w14:textId="29A6969A" w:rsidR="006A43B7" w:rsidRDefault="006A43B7" w:rsidP="00152B8C">
      <w:pPr>
        <w:rPr>
          <w:b/>
          <w:bCs/>
        </w:rPr>
      </w:pPr>
      <w:r>
        <w:rPr>
          <w:b/>
          <w:bCs/>
        </w:rPr>
        <w:tab/>
      </w:r>
      <w:proofErr w:type="spellStart"/>
      <w:r w:rsidRPr="00BD1B5F">
        <w:rPr>
          <w:b/>
          <w:bCs/>
        </w:rPr>
        <w:t>GGPInstallerBuilder.exe</w:t>
      </w:r>
      <w:proofErr w:type="spellEnd"/>
      <w:r w:rsidRPr="00BD1B5F">
        <w:rPr>
          <w:b/>
          <w:bCs/>
        </w:rPr>
        <w:t xml:space="preserve"> environment=</w:t>
      </w:r>
      <w:r w:rsidR="00152B8C">
        <w:rPr>
          <w:b/>
          <w:bCs/>
        </w:rPr>
        <w:t>Production</w:t>
      </w:r>
      <w:r w:rsidRPr="00BD1B5F">
        <w:rPr>
          <w:b/>
          <w:bCs/>
        </w:rPr>
        <w:t xml:space="preserve"> branch</w:t>
      </w:r>
      <w:proofErr w:type="gramStart"/>
      <w:r w:rsidRPr="00BD1B5F">
        <w:rPr>
          <w:b/>
          <w:bCs/>
        </w:rPr>
        <w:t>=</w:t>
      </w:r>
      <w:r w:rsidRPr="00BD1B5F">
        <w:rPr>
          <w:b/>
          <w:bCs/>
          <w:highlight w:val="yellow"/>
        </w:rPr>
        <w:t>{</w:t>
      </w:r>
      <w:proofErr w:type="spellStart"/>
      <w:proofErr w:type="gramEnd"/>
      <w:r w:rsidR="00152B8C" w:rsidRPr="00C60129">
        <w:rPr>
          <w:b/>
          <w:bCs/>
          <w:highlight w:val="yellow"/>
        </w:rPr>
        <w:t>PRODUTION_ENVIRONMENT</w:t>
      </w:r>
      <w:proofErr w:type="spellEnd"/>
      <w:r w:rsidRPr="00BD1B5F">
        <w:rPr>
          <w:b/>
          <w:bCs/>
          <w:highlight w:val="yellow"/>
        </w:rPr>
        <w:t>}</w:t>
      </w:r>
      <w:r>
        <w:rPr>
          <w:b/>
          <w:bCs/>
        </w:rPr>
        <w:t xml:space="preserve"> </w:t>
      </w:r>
      <w:proofErr w:type="spellStart"/>
      <w:r w:rsidRPr="00BD1B5F">
        <w:rPr>
          <w:b/>
          <w:bCs/>
        </w:rPr>
        <w:t>installerDistributionPath</w:t>
      </w:r>
      <w:proofErr w:type="spellEnd"/>
      <w:r>
        <w:rPr>
          <w:b/>
          <w:bCs/>
        </w:rPr>
        <w:t>=</w:t>
      </w:r>
      <w:r w:rsidRPr="00BD1B5F">
        <w:rPr>
          <w:b/>
          <w:bCs/>
          <w:highlight w:val="yellow"/>
        </w:rPr>
        <w:t>{PATH}</w:t>
      </w:r>
    </w:p>
    <w:p w14:paraId="578EC6E1" w14:textId="57B516B5" w:rsidR="006A43B7" w:rsidRDefault="006A43B7" w:rsidP="00187345">
      <w:pPr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CopyInstallerBinaries</w:t>
      </w:r>
      <w:proofErr w:type="spellEnd"/>
      <w:r>
        <w:rPr>
          <w:b/>
          <w:bCs/>
        </w:rPr>
        <w:t xml:space="preserve">  from</w:t>
      </w:r>
      <w:proofErr w:type="gramEnd"/>
      <w:r>
        <w:rPr>
          <w:b/>
          <w:bCs/>
        </w:rPr>
        <w:t xml:space="preserve"> </w:t>
      </w:r>
      <w:r w:rsidRPr="00BD1B5F">
        <w:rPr>
          <w:b/>
          <w:bCs/>
          <w:highlight w:val="yellow"/>
        </w:rPr>
        <w:t>{PATH}</w:t>
      </w:r>
      <w:r w:rsidR="00152B8C">
        <w:rPr>
          <w:b/>
          <w:bCs/>
        </w:rPr>
        <w:t xml:space="preserve"> to I</w:t>
      </w:r>
      <w:r w:rsidR="00187345">
        <w:rPr>
          <w:b/>
          <w:bCs/>
        </w:rPr>
        <w:t xml:space="preserve"> </w:t>
      </w:r>
      <w:r>
        <w:rPr>
          <w:b/>
          <w:bCs/>
        </w:rPr>
        <w:t>Drive (</w:t>
      </w:r>
      <w:r w:rsidRPr="006A43B7">
        <w:t xml:space="preserve">if you choose the {PATH} to be the </w:t>
      </w:r>
      <w:r w:rsidR="00152B8C">
        <w:t>I</w:t>
      </w:r>
      <w:r w:rsidRPr="006A43B7">
        <w:t xml:space="preserve"> drive then this step is not necessary</w:t>
      </w:r>
      <w:r>
        <w:rPr>
          <w:b/>
          <w:bCs/>
        </w:rPr>
        <w:t>)</w:t>
      </w:r>
    </w:p>
    <w:p w14:paraId="1B709A2E" w14:textId="77777777" w:rsidR="006A43B7" w:rsidRDefault="006A43B7" w:rsidP="006A43B7">
      <w:pPr>
        <w:ind w:firstLine="720"/>
        <w:rPr>
          <w:b/>
          <w:bCs/>
        </w:rPr>
      </w:pPr>
      <w:proofErr w:type="spellStart"/>
      <w:proofErr w:type="gramStart"/>
      <w:r>
        <w:rPr>
          <w:b/>
          <w:bCs/>
        </w:rPr>
        <w:t>UploadInstallerToArtifactory</w:t>
      </w:r>
      <w:proofErr w:type="spellEnd"/>
      <w:r>
        <w:rPr>
          <w:b/>
          <w:bCs/>
        </w:rPr>
        <w:t xml:space="preserve">  from</w:t>
      </w:r>
      <w:proofErr w:type="gramEnd"/>
      <w:r>
        <w:rPr>
          <w:b/>
          <w:bCs/>
        </w:rPr>
        <w:t xml:space="preserve"> </w:t>
      </w:r>
      <w:r w:rsidRPr="006A43B7">
        <w:rPr>
          <w:b/>
          <w:bCs/>
          <w:highlight w:val="yellow"/>
        </w:rPr>
        <w:t>{PATH}</w:t>
      </w:r>
      <w:r>
        <w:rPr>
          <w:b/>
          <w:bCs/>
        </w:rPr>
        <w:t xml:space="preserve"> to </w:t>
      </w:r>
      <w:proofErr w:type="spellStart"/>
      <w:r>
        <w:rPr>
          <w:b/>
          <w:bCs/>
        </w:rPr>
        <w:t>Artifactory</w:t>
      </w:r>
      <w:proofErr w:type="spellEnd"/>
    </w:p>
    <w:p w14:paraId="6E69D343" w14:textId="7BC557B4" w:rsidR="006A43B7" w:rsidRPr="00152B8C" w:rsidRDefault="006A43B7" w:rsidP="00152B8C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Sen</w:t>
      </w:r>
      <w:r w:rsidR="0041049D">
        <w:rPr>
          <w:b/>
          <w:bCs/>
        </w:rPr>
        <w:t>dEmail</w:t>
      </w:r>
      <w:proofErr w:type="spellEnd"/>
      <w:r w:rsidR="0041049D">
        <w:rPr>
          <w:b/>
          <w:bCs/>
        </w:rPr>
        <w:t xml:space="preserve"> (Success/Fail) </w:t>
      </w:r>
      <w:r w:rsidR="0041049D" w:rsidRPr="0041049D">
        <w:rPr>
          <w:b/>
          <w:bCs/>
          <w:u w:val="single"/>
        </w:rPr>
        <w:t xml:space="preserve">To </w:t>
      </w:r>
      <w:r w:rsidR="0041049D">
        <w:rPr>
          <w:b/>
          <w:bCs/>
          <w:u w:val="single"/>
        </w:rPr>
        <w:t>EVERYONE</w:t>
      </w:r>
    </w:p>
    <w:p w14:paraId="64BF361E" w14:textId="77777777" w:rsidR="004B47BC" w:rsidRDefault="006A43B7" w:rsidP="00152B8C">
      <w:r>
        <w:t xml:space="preserve">Notes: </w:t>
      </w:r>
    </w:p>
    <w:p w14:paraId="661D67DB" w14:textId="168C0726" w:rsidR="00775D22" w:rsidRDefault="006A43B7" w:rsidP="004B47BC">
      <w:pPr>
        <w:ind w:firstLine="720"/>
      </w:pPr>
      <w:r>
        <w:t xml:space="preserve">The </w:t>
      </w:r>
      <w:proofErr w:type="spellStart"/>
      <w:r>
        <w:t>latest.txt</w:t>
      </w:r>
      <w:proofErr w:type="spellEnd"/>
      <w:r>
        <w:t xml:space="preserve"> file contains information about the installer (Version, Publishe</w:t>
      </w:r>
      <w:r w:rsidR="00152B8C">
        <w:t>r</w:t>
      </w:r>
      <w:r>
        <w:t>).</w:t>
      </w:r>
    </w:p>
    <w:p w14:paraId="11263679" w14:textId="77777777" w:rsidR="00775D22" w:rsidRDefault="00775D22" w:rsidP="00626BF4"/>
    <w:sectPr w:rsidR="00775D22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F75AF" w14:textId="77777777" w:rsidR="00C4045E" w:rsidRDefault="00C4045E" w:rsidP="00DE007E">
      <w:pPr>
        <w:spacing w:after="0" w:line="240" w:lineRule="auto"/>
      </w:pPr>
      <w:r>
        <w:separator/>
      </w:r>
    </w:p>
  </w:endnote>
  <w:endnote w:type="continuationSeparator" w:id="0">
    <w:p w14:paraId="5D490940" w14:textId="77777777" w:rsidR="00C4045E" w:rsidRDefault="00C4045E" w:rsidP="00DE007E">
      <w:pPr>
        <w:spacing w:after="0" w:line="240" w:lineRule="auto"/>
      </w:pPr>
      <w:r>
        <w:continuationSeparator/>
      </w:r>
    </w:p>
  </w:endnote>
  <w:endnote w:type="continuationNotice" w:id="1">
    <w:p w14:paraId="28F196E8" w14:textId="77777777" w:rsidR="00C4045E" w:rsidRDefault="00C404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E8F1B" w14:textId="5D00BC9D" w:rsidR="009744D5" w:rsidRPr="00163467" w:rsidRDefault="009744D5" w:rsidP="00152B8C">
    <w:pPr>
      <w:pStyle w:val="Footer"/>
      <w:tabs>
        <w:tab w:val="center" w:pos="5040"/>
        <w:tab w:val="right" w:pos="10080"/>
      </w:tabs>
      <w:jc w:val="both"/>
    </w:pPr>
    <w:proofErr w:type="spellStart"/>
    <w:r>
      <w:t>GGP</w:t>
    </w:r>
    <w:proofErr w:type="spellEnd"/>
    <w:r w:rsidR="00152B8C">
      <w:t xml:space="preserve"> Build Flow – </w:t>
    </w:r>
    <w:proofErr w:type="spellStart"/>
    <w:r w:rsidR="00152B8C">
      <w:t>DevOps</w:t>
    </w:r>
    <w:proofErr w:type="spellEnd"/>
    <w:r w:rsidR="00152B8C">
      <w:t xml:space="preserve"> Guide</w:t>
    </w:r>
    <w:r>
      <w:t xml:space="preserve">                   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C78A6">
      <w:rPr>
        <w:noProof/>
      </w:rPr>
      <w:t>7</w:t>
    </w:r>
    <w:r>
      <w:fldChar w:fldCharType="end"/>
    </w:r>
    <w:r>
      <w:t xml:space="preserve"> of </w:t>
    </w:r>
    <w:fldSimple w:instr=" NUMPAGES ">
      <w:r w:rsidR="005C78A6">
        <w:rPr>
          <w:noProof/>
        </w:rPr>
        <w:t>7</w:t>
      </w:r>
    </w:fldSimple>
    <w:r>
      <w:t xml:space="preserve">      </w:t>
    </w:r>
    <w:r>
      <w:tab/>
      <w:t xml:space="preserve">           </w:t>
    </w:r>
    <w:r w:rsidRPr="00315326">
      <w:rPr>
        <w:sz w:val="16"/>
        <w:szCs w:val="16"/>
      </w:rPr>
      <w:t xml:space="preserve">Last </w:t>
    </w:r>
    <w:r>
      <w:rPr>
        <w:sz w:val="16"/>
        <w:szCs w:val="16"/>
      </w:rPr>
      <w:t>updated by Florin Iacob</w:t>
    </w:r>
    <w:r>
      <w:t xml:space="preserve">        </w:t>
    </w:r>
  </w:p>
  <w:p w14:paraId="528E8F1C" w14:textId="77777777" w:rsidR="009744D5" w:rsidRDefault="009744D5" w:rsidP="00DE00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E6C25" w14:textId="77777777" w:rsidR="00C4045E" w:rsidRDefault="00C4045E" w:rsidP="00DE007E">
      <w:pPr>
        <w:spacing w:after="0" w:line="240" w:lineRule="auto"/>
      </w:pPr>
      <w:r>
        <w:separator/>
      </w:r>
    </w:p>
  </w:footnote>
  <w:footnote w:type="continuationSeparator" w:id="0">
    <w:p w14:paraId="1CA14CAD" w14:textId="77777777" w:rsidR="00C4045E" w:rsidRDefault="00C4045E" w:rsidP="00DE007E">
      <w:pPr>
        <w:spacing w:after="0" w:line="240" w:lineRule="auto"/>
      </w:pPr>
      <w:r>
        <w:continuationSeparator/>
      </w:r>
    </w:p>
  </w:footnote>
  <w:footnote w:type="continuationNotice" w:id="1">
    <w:p w14:paraId="77011510" w14:textId="77777777" w:rsidR="00C4045E" w:rsidRDefault="00C404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E8F1A" w14:textId="77777777" w:rsidR="009744D5" w:rsidRDefault="009744D5" w:rsidP="00DE007E">
    <w:pPr>
      <w:pStyle w:val="Header"/>
    </w:pPr>
    <w:r>
      <w:rPr>
        <w:noProof/>
      </w:rPr>
      <w:drawing>
        <wp:inline distT="0" distB="0" distL="0" distR="0" wp14:anchorId="528E8F1D" wp14:editId="528E8F1E">
          <wp:extent cx="5943600" cy="501672"/>
          <wp:effectExtent l="0" t="0" r="0" b="0"/>
          <wp:docPr id="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016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7BB8E81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1D56ECF"/>
    <w:multiLevelType w:val="multilevel"/>
    <w:tmpl w:val="B6184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02023930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02536C17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46672DC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5" w15:restartNumberingAfterBreak="0">
    <w:nsid w:val="06B75C09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0B91593B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0C1129BF"/>
    <w:multiLevelType w:val="multilevel"/>
    <w:tmpl w:val="20BAE3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40"/>
        <w:szCs w:val="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4"/>
        <w:szCs w:val="10"/>
      </w:rPr>
    </w:lvl>
    <w:lvl w:ilvl="3">
      <w:start w:val="1"/>
      <w:numFmt w:val="decimal"/>
      <w:pStyle w:val="Heading4"/>
      <w:lvlText w:val="%1.%2.%3.%4"/>
      <w:lvlJc w:val="left"/>
      <w:pPr>
        <w:ind w:left="1857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C3A4556"/>
    <w:multiLevelType w:val="multilevel"/>
    <w:tmpl w:val="B6184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0D59539A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0E9B0CAD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0EE23013"/>
    <w:multiLevelType w:val="hybridMultilevel"/>
    <w:tmpl w:val="A1E6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7925FE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3" w15:restartNumberingAfterBreak="0">
    <w:nsid w:val="1096103F"/>
    <w:multiLevelType w:val="hybridMultilevel"/>
    <w:tmpl w:val="7054B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660530"/>
    <w:multiLevelType w:val="hybridMultilevel"/>
    <w:tmpl w:val="950ECEDC"/>
    <w:lvl w:ilvl="0" w:tplc="C4988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B41C2E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2EF1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8E7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F61D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A453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8628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B4AC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35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3CB14FF"/>
    <w:multiLevelType w:val="hybridMultilevel"/>
    <w:tmpl w:val="A1E6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C52048"/>
    <w:multiLevelType w:val="hybridMultilevel"/>
    <w:tmpl w:val="322873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61426B"/>
    <w:multiLevelType w:val="hybridMultilevel"/>
    <w:tmpl w:val="94AE6938"/>
    <w:lvl w:ilvl="0" w:tplc="AF920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7D3A41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9" w15:restartNumberingAfterBreak="0">
    <w:nsid w:val="20B15D40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0" w15:restartNumberingAfterBreak="0">
    <w:nsid w:val="234302F8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244D5238"/>
    <w:multiLevelType w:val="hybridMultilevel"/>
    <w:tmpl w:val="16A4F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492D08"/>
    <w:multiLevelType w:val="hybridMultilevel"/>
    <w:tmpl w:val="7C3A5C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6066F01"/>
    <w:multiLevelType w:val="multilevel"/>
    <w:tmpl w:val="B28AD938"/>
    <w:lvl w:ilvl="0">
      <w:start w:val="4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24" w15:restartNumberingAfterBreak="0">
    <w:nsid w:val="266F293A"/>
    <w:multiLevelType w:val="hybridMultilevel"/>
    <w:tmpl w:val="950ECEDC"/>
    <w:lvl w:ilvl="0" w:tplc="9EA250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134E19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6" w15:restartNumberingAfterBreak="0">
    <w:nsid w:val="288C4BC0"/>
    <w:multiLevelType w:val="hybridMultilevel"/>
    <w:tmpl w:val="148EE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B44A1A"/>
    <w:multiLevelType w:val="hybridMultilevel"/>
    <w:tmpl w:val="950ECEDC"/>
    <w:lvl w:ilvl="0" w:tplc="9EA250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CAF7387"/>
    <w:multiLevelType w:val="hybridMultilevel"/>
    <w:tmpl w:val="9BF8E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275379"/>
    <w:multiLevelType w:val="hybridMultilevel"/>
    <w:tmpl w:val="950ECEDC"/>
    <w:lvl w:ilvl="0" w:tplc="C4988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B41C2E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2EF1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8E7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F61D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A453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8628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B4AC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35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F4F1B61"/>
    <w:multiLevelType w:val="multilevel"/>
    <w:tmpl w:val="83D86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074"/>
        </w:tabs>
        <w:ind w:left="1440" w:hanging="36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31" w15:restartNumberingAfterBreak="0">
    <w:nsid w:val="31814D04"/>
    <w:multiLevelType w:val="hybridMultilevel"/>
    <w:tmpl w:val="94AE6938"/>
    <w:lvl w:ilvl="0" w:tplc="AF920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FB62C6"/>
    <w:multiLevelType w:val="hybridMultilevel"/>
    <w:tmpl w:val="16A4F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DA3379"/>
    <w:multiLevelType w:val="hybridMultilevel"/>
    <w:tmpl w:val="94AE6938"/>
    <w:lvl w:ilvl="0" w:tplc="AF920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416131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5" w15:restartNumberingAfterBreak="0">
    <w:nsid w:val="3B1B3F84"/>
    <w:multiLevelType w:val="hybridMultilevel"/>
    <w:tmpl w:val="98C09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D496785"/>
    <w:multiLevelType w:val="hybridMultilevel"/>
    <w:tmpl w:val="950ECEDC"/>
    <w:lvl w:ilvl="0" w:tplc="C4988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B41C2E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2EF1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8E7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F61D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A453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8628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B4AC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35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DDE1BB6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8" w15:restartNumberingAfterBreak="0">
    <w:nsid w:val="3FF54D73"/>
    <w:multiLevelType w:val="hybridMultilevel"/>
    <w:tmpl w:val="EDA42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0356854"/>
    <w:multiLevelType w:val="hybridMultilevel"/>
    <w:tmpl w:val="77F2DD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5E45B3"/>
    <w:multiLevelType w:val="multilevel"/>
    <w:tmpl w:val="50E2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3D756BF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2" w15:restartNumberingAfterBreak="0">
    <w:nsid w:val="44617DF7"/>
    <w:multiLevelType w:val="hybridMultilevel"/>
    <w:tmpl w:val="B0CCF96C"/>
    <w:lvl w:ilvl="0" w:tplc="8EAAA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7330D7"/>
    <w:multiLevelType w:val="hybridMultilevel"/>
    <w:tmpl w:val="DBAAA416"/>
    <w:lvl w:ilvl="0" w:tplc="9D2639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48A9497B"/>
    <w:multiLevelType w:val="hybridMultilevel"/>
    <w:tmpl w:val="12267D2C"/>
    <w:lvl w:ilvl="0" w:tplc="0409000F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19">
      <w:start w:val="1"/>
      <w:numFmt w:val="bullet"/>
      <w:lvlText w:val=""/>
      <w:lvlJc w:val="left"/>
      <w:pPr>
        <w:ind w:left="2460" w:hanging="360"/>
      </w:pPr>
      <w:rPr>
        <w:rFonts w:ascii="Wingdings" w:hAnsi="Wingdings" w:hint="default"/>
      </w:rPr>
    </w:lvl>
    <w:lvl w:ilvl="2" w:tplc="0409001B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5" w15:restartNumberingAfterBreak="0">
    <w:nsid w:val="496D12DF"/>
    <w:multiLevelType w:val="hybridMultilevel"/>
    <w:tmpl w:val="D47420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807635"/>
    <w:multiLevelType w:val="hybridMultilevel"/>
    <w:tmpl w:val="98C09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AF9034E"/>
    <w:multiLevelType w:val="hybridMultilevel"/>
    <w:tmpl w:val="B0CCF96C"/>
    <w:lvl w:ilvl="0" w:tplc="8EAAA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E7C3B03"/>
    <w:multiLevelType w:val="hybridMultilevel"/>
    <w:tmpl w:val="EC229DA2"/>
    <w:lvl w:ilvl="0" w:tplc="8EAAA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FE07D5E"/>
    <w:multiLevelType w:val="hybridMultilevel"/>
    <w:tmpl w:val="F7F03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1DC2B55"/>
    <w:multiLevelType w:val="hybridMultilevel"/>
    <w:tmpl w:val="35823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57774F7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52" w15:restartNumberingAfterBreak="0">
    <w:nsid w:val="55E739C6"/>
    <w:multiLevelType w:val="hybridMultilevel"/>
    <w:tmpl w:val="DBAAA416"/>
    <w:lvl w:ilvl="0" w:tplc="9D2639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3" w15:restartNumberingAfterBreak="0">
    <w:nsid w:val="597C4041"/>
    <w:multiLevelType w:val="multilevel"/>
    <w:tmpl w:val="83D86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074"/>
        </w:tabs>
        <w:ind w:left="1440" w:hanging="36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54" w15:restartNumberingAfterBreak="0">
    <w:nsid w:val="599B6699"/>
    <w:multiLevelType w:val="hybridMultilevel"/>
    <w:tmpl w:val="950ECEDC"/>
    <w:lvl w:ilvl="0" w:tplc="C4988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B41C2E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2EF1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8E7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F61D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A453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8628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B4AC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35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5C945ADF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56" w15:restartNumberingAfterBreak="0">
    <w:nsid w:val="5FC43AB6"/>
    <w:multiLevelType w:val="multilevel"/>
    <w:tmpl w:val="A06618BC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b/>
        <w:bCs/>
        <w:sz w:val="20"/>
        <w:szCs w:val="32"/>
      </w:rPr>
    </w:lvl>
    <w:lvl w:ilvl="1">
      <w:start w:val="1"/>
      <w:numFmt w:val="bullet"/>
      <w:lvlText w:val=""/>
      <w:lvlJc w:val="left"/>
      <w:pPr>
        <w:tabs>
          <w:tab w:val="num" w:pos="1152"/>
        </w:tabs>
        <w:ind w:left="1152" w:hanging="432"/>
      </w:pPr>
      <w:rPr>
        <w:rFonts w:ascii="Wingdings" w:hAnsi="Wingdings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720" w:firstLine="360"/>
      </w:pPr>
      <w:rPr>
        <w:rFonts w:hint="default"/>
        <w:sz w:val="24"/>
        <w:szCs w:val="24"/>
      </w:rPr>
    </w:lvl>
    <w:lvl w:ilvl="3">
      <w:start w:val="1"/>
      <w:numFmt w:val="decimal"/>
      <w:lvlText w:val="%1.%2.%4."/>
      <w:lvlJc w:val="left"/>
      <w:pPr>
        <w:tabs>
          <w:tab w:val="num" w:pos="1980"/>
        </w:tabs>
        <w:ind w:left="1908" w:hanging="648"/>
      </w:pPr>
      <w:rPr>
        <w:rFonts w:hint="default"/>
        <w:sz w:val="24"/>
        <w:szCs w:val="24"/>
      </w:rPr>
    </w:lvl>
    <w:lvl w:ilvl="4">
      <w:start w:val="1"/>
      <w:numFmt w:val="decimal"/>
      <w:lvlText w:val="%1.%2.%3.%5."/>
      <w:lvlJc w:val="left"/>
      <w:pPr>
        <w:tabs>
          <w:tab w:val="num" w:pos="2880"/>
        </w:tabs>
        <w:ind w:left="2592" w:hanging="792"/>
      </w:pPr>
      <w:rPr>
        <w:rFonts w:hint="default"/>
        <w:sz w:val="22"/>
        <w:szCs w:val="22"/>
      </w:rPr>
    </w:lvl>
    <w:lvl w:ilvl="5">
      <w:start w:val="1"/>
      <w:numFmt w:val="bullet"/>
      <w:pStyle w:val="StyleForLevel5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bCs/>
        <w:sz w:val="24"/>
        <w:szCs w:val="32"/>
      </w:rPr>
    </w:lvl>
    <w:lvl w:ilvl="6">
      <w:start w:val="1"/>
      <w:numFmt w:val="lowerLetter"/>
      <w:lvlText w:val="%7."/>
      <w:lvlJc w:val="left"/>
      <w:pPr>
        <w:tabs>
          <w:tab w:val="num" w:pos="3780"/>
        </w:tabs>
        <w:ind w:left="34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40"/>
        </w:tabs>
        <w:ind w:left="39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0"/>
        </w:tabs>
        <w:ind w:left="4500" w:hanging="1440"/>
      </w:pPr>
      <w:rPr>
        <w:rFonts w:hint="default"/>
      </w:rPr>
    </w:lvl>
  </w:abstractNum>
  <w:abstractNum w:abstractNumId="57" w15:restartNumberingAfterBreak="0">
    <w:nsid w:val="5FD36525"/>
    <w:multiLevelType w:val="hybridMultilevel"/>
    <w:tmpl w:val="A1D4ACAA"/>
    <w:lvl w:ilvl="0" w:tplc="FB581C3C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8" w15:restartNumberingAfterBreak="0">
    <w:nsid w:val="605B5C3B"/>
    <w:multiLevelType w:val="hybridMultilevel"/>
    <w:tmpl w:val="7054B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39F1E77"/>
    <w:multiLevelType w:val="multilevel"/>
    <w:tmpl w:val="12BAE0B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2160"/>
      </w:pPr>
      <w:rPr>
        <w:rFonts w:hint="default"/>
      </w:rPr>
    </w:lvl>
  </w:abstractNum>
  <w:abstractNum w:abstractNumId="60" w15:restartNumberingAfterBreak="0">
    <w:nsid w:val="63E10771"/>
    <w:multiLevelType w:val="hybridMultilevel"/>
    <w:tmpl w:val="950ECEDC"/>
    <w:lvl w:ilvl="0" w:tplc="C4988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B41C2EB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2EF1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8E7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F61D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A453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8628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B4AC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35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6A0049D9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62" w15:restartNumberingAfterBreak="0">
    <w:nsid w:val="6A157B4D"/>
    <w:multiLevelType w:val="hybridMultilevel"/>
    <w:tmpl w:val="8C203DD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3" w15:restartNumberingAfterBreak="0">
    <w:nsid w:val="6A6C7EF1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64" w15:restartNumberingAfterBreak="0">
    <w:nsid w:val="6ABC01D6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65" w15:restartNumberingAfterBreak="0">
    <w:nsid w:val="6D117B7D"/>
    <w:multiLevelType w:val="hybridMultilevel"/>
    <w:tmpl w:val="A3E8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FA021E5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67" w15:restartNumberingAfterBreak="0">
    <w:nsid w:val="73A3087D"/>
    <w:multiLevelType w:val="hybridMultilevel"/>
    <w:tmpl w:val="C770B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6376A6C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69" w15:restartNumberingAfterBreak="0">
    <w:nsid w:val="79255DD0"/>
    <w:multiLevelType w:val="hybridMultilevel"/>
    <w:tmpl w:val="93D02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92B4235"/>
    <w:multiLevelType w:val="hybridMultilevel"/>
    <w:tmpl w:val="D47420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A347F30"/>
    <w:multiLevelType w:val="hybridMultilevel"/>
    <w:tmpl w:val="918C1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B57063B"/>
    <w:multiLevelType w:val="multilevel"/>
    <w:tmpl w:val="DF9E2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73" w15:restartNumberingAfterBreak="0">
    <w:nsid w:val="7E640871"/>
    <w:multiLevelType w:val="hybridMultilevel"/>
    <w:tmpl w:val="7054B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E710C1D"/>
    <w:multiLevelType w:val="multilevel"/>
    <w:tmpl w:val="EB98D0BA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b/>
        <w:bCs/>
        <w:sz w:val="20"/>
        <w:szCs w:val="32"/>
      </w:rPr>
    </w:lvl>
    <w:lvl w:ilvl="1">
      <w:start w:val="1"/>
      <w:numFmt w:val="decimal"/>
      <w:lvlText w:val="%2."/>
      <w:lvlJc w:val="left"/>
      <w:pPr>
        <w:tabs>
          <w:tab w:val="num" w:pos="1152"/>
        </w:tabs>
        <w:ind w:left="115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84"/>
        </w:tabs>
        <w:ind w:left="720" w:firstLine="360"/>
      </w:pPr>
      <w:rPr>
        <w:rFonts w:hint="default"/>
        <w:sz w:val="24"/>
        <w:szCs w:val="24"/>
      </w:rPr>
    </w:lvl>
    <w:lvl w:ilvl="3">
      <w:start w:val="1"/>
      <w:numFmt w:val="decimal"/>
      <w:lvlText w:val="%1.%2.%4."/>
      <w:lvlJc w:val="left"/>
      <w:pPr>
        <w:tabs>
          <w:tab w:val="num" w:pos="1980"/>
        </w:tabs>
        <w:ind w:left="1908" w:hanging="648"/>
      </w:pPr>
      <w:rPr>
        <w:rFonts w:hint="default"/>
        <w:sz w:val="24"/>
        <w:szCs w:val="24"/>
      </w:rPr>
    </w:lvl>
    <w:lvl w:ilvl="4">
      <w:start w:val="1"/>
      <w:numFmt w:val="decimal"/>
      <w:lvlText w:val="%1.%2.%3.%5."/>
      <w:lvlJc w:val="left"/>
      <w:pPr>
        <w:tabs>
          <w:tab w:val="num" w:pos="2880"/>
        </w:tabs>
        <w:ind w:left="2592" w:hanging="792"/>
      </w:pPr>
      <w:rPr>
        <w:rFonts w:hint="default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bCs/>
        <w:sz w:val="24"/>
        <w:szCs w:val="32"/>
      </w:rPr>
    </w:lvl>
    <w:lvl w:ilvl="6">
      <w:start w:val="1"/>
      <w:numFmt w:val="lowerLetter"/>
      <w:lvlText w:val="%7."/>
      <w:lvlJc w:val="left"/>
      <w:pPr>
        <w:tabs>
          <w:tab w:val="num" w:pos="3780"/>
        </w:tabs>
        <w:ind w:left="34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40"/>
        </w:tabs>
        <w:ind w:left="39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0"/>
        </w:tabs>
        <w:ind w:left="4500" w:hanging="1440"/>
      </w:pPr>
      <w:rPr>
        <w:rFonts w:hint="default"/>
      </w:rPr>
    </w:lvl>
  </w:abstractNum>
  <w:abstractNum w:abstractNumId="75" w15:restartNumberingAfterBreak="0">
    <w:nsid w:val="7F400F24"/>
    <w:multiLevelType w:val="hybridMultilevel"/>
    <w:tmpl w:val="13EA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FAB0CA2"/>
    <w:multiLevelType w:val="hybridMultilevel"/>
    <w:tmpl w:val="B0CCF96C"/>
    <w:lvl w:ilvl="0" w:tplc="8EAAA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2"/>
  </w:num>
  <w:num w:numId="2">
    <w:abstractNumId w:val="26"/>
  </w:num>
  <w:num w:numId="3">
    <w:abstractNumId w:val="59"/>
  </w:num>
  <w:num w:numId="4">
    <w:abstractNumId w:val="7"/>
  </w:num>
  <w:num w:numId="5">
    <w:abstractNumId w:val="23"/>
  </w:num>
  <w:num w:numId="6">
    <w:abstractNumId w:val="56"/>
  </w:num>
  <w:num w:numId="7">
    <w:abstractNumId w:val="43"/>
  </w:num>
  <w:num w:numId="8">
    <w:abstractNumId w:val="52"/>
  </w:num>
  <w:num w:numId="9">
    <w:abstractNumId w:val="0"/>
  </w:num>
  <w:num w:numId="10">
    <w:abstractNumId w:val="31"/>
  </w:num>
  <w:num w:numId="11">
    <w:abstractNumId w:val="24"/>
  </w:num>
  <w:num w:numId="12">
    <w:abstractNumId w:val="53"/>
  </w:num>
  <w:num w:numId="13">
    <w:abstractNumId w:val="44"/>
  </w:num>
  <w:num w:numId="14">
    <w:abstractNumId w:val="61"/>
  </w:num>
  <w:num w:numId="15">
    <w:abstractNumId w:val="72"/>
  </w:num>
  <w:num w:numId="16">
    <w:abstractNumId w:val="36"/>
  </w:num>
  <w:num w:numId="17">
    <w:abstractNumId w:val="27"/>
  </w:num>
  <w:num w:numId="18">
    <w:abstractNumId w:val="20"/>
  </w:num>
  <w:num w:numId="19">
    <w:abstractNumId w:val="10"/>
  </w:num>
  <w:num w:numId="20">
    <w:abstractNumId w:val="68"/>
  </w:num>
  <w:num w:numId="21">
    <w:abstractNumId w:val="11"/>
  </w:num>
  <w:num w:numId="22">
    <w:abstractNumId w:val="48"/>
  </w:num>
  <w:num w:numId="23">
    <w:abstractNumId w:val="35"/>
  </w:num>
  <w:num w:numId="24">
    <w:abstractNumId w:val="38"/>
  </w:num>
  <w:num w:numId="25">
    <w:abstractNumId w:val="65"/>
  </w:num>
  <w:num w:numId="26">
    <w:abstractNumId w:val="75"/>
  </w:num>
  <w:num w:numId="27">
    <w:abstractNumId w:val="29"/>
  </w:num>
  <w:num w:numId="28">
    <w:abstractNumId w:val="64"/>
  </w:num>
  <w:num w:numId="29">
    <w:abstractNumId w:val="15"/>
  </w:num>
  <w:num w:numId="30">
    <w:abstractNumId w:val="37"/>
  </w:num>
  <w:num w:numId="31">
    <w:abstractNumId w:val="21"/>
  </w:num>
  <w:num w:numId="32">
    <w:abstractNumId w:val="9"/>
  </w:num>
  <w:num w:numId="33">
    <w:abstractNumId w:val="4"/>
  </w:num>
  <w:num w:numId="34">
    <w:abstractNumId w:val="63"/>
  </w:num>
  <w:num w:numId="35">
    <w:abstractNumId w:val="18"/>
  </w:num>
  <w:num w:numId="36">
    <w:abstractNumId w:val="41"/>
  </w:num>
  <w:num w:numId="37">
    <w:abstractNumId w:val="51"/>
  </w:num>
  <w:num w:numId="38">
    <w:abstractNumId w:val="69"/>
  </w:num>
  <w:num w:numId="39">
    <w:abstractNumId w:val="76"/>
  </w:num>
  <w:num w:numId="40">
    <w:abstractNumId w:val="16"/>
  </w:num>
  <w:num w:numId="41">
    <w:abstractNumId w:val="50"/>
  </w:num>
  <w:num w:numId="42">
    <w:abstractNumId w:val="58"/>
  </w:num>
  <w:num w:numId="43">
    <w:abstractNumId w:val="67"/>
  </w:num>
  <w:num w:numId="44">
    <w:abstractNumId w:val="12"/>
  </w:num>
  <w:num w:numId="45">
    <w:abstractNumId w:val="34"/>
  </w:num>
  <w:num w:numId="46">
    <w:abstractNumId w:val="8"/>
  </w:num>
  <w:num w:numId="47">
    <w:abstractNumId w:val="32"/>
  </w:num>
  <w:num w:numId="48">
    <w:abstractNumId w:val="49"/>
  </w:num>
  <w:num w:numId="49">
    <w:abstractNumId w:val="30"/>
  </w:num>
  <w:num w:numId="50">
    <w:abstractNumId w:val="40"/>
    <w:lvlOverride w:ilvl="0">
      <w:startOverride w:val="1"/>
    </w:lvlOverride>
  </w:num>
  <w:num w:numId="51">
    <w:abstractNumId w:val="60"/>
  </w:num>
  <w:num w:numId="52">
    <w:abstractNumId w:val="71"/>
  </w:num>
  <w:num w:numId="53">
    <w:abstractNumId w:val="39"/>
  </w:num>
  <w:num w:numId="54">
    <w:abstractNumId w:val="2"/>
  </w:num>
  <w:num w:numId="55">
    <w:abstractNumId w:val="66"/>
  </w:num>
  <w:num w:numId="56">
    <w:abstractNumId w:val="55"/>
  </w:num>
  <w:num w:numId="57">
    <w:abstractNumId w:val="19"/>
  </w:num>
  <w:num w:numId="58">
    <w:abstractNumId w:val="42"/>
  </w:num>
  <w:num w:numId="59">
    <w:abstractNumId w:val="54"/>
  </w:num>
  <w:num w:numId="60">
    <w:abstractNumId w:val="47"/>
  </w:num>
  <w:num w:numId="61">
    <w:abstractNumId w:val="22"/>
  </w:num>
  <w:num w:numId="62">
    <w:abstractNumId w:val="28"/>
  </w:num>
  <w:num w:numId="63">
    <w:abstractNumId w:val="14"/>
  </w:num>
  <w:num w:numId="64">
    <w:abstractNumId w:val="6"/>
  </w:num>
  <w:num w:numId="65">
    <w:abstractNumId w:val="5"/>
  </w:num>
  <w:num w:numId="66">
    <w:abstractNumId w:val="1"/>
  </w:num>
  <w:num w:numId="67">
    <w:abstractNumId w:val="74"/>
  </w:num>
  <w:num w:numId="68">
    <w:abstractNumId w:val="46"/>
  </w:num>
  <w:num w:numId="69">
    <w:abstractNumId w:val="17"/>
  </w:num>
  <w:num w:numId="70">
    <w:abstractNumId w:val="73"/>
  </w:num>
  <w:num w:numId="71">
    <w:abstractNumId w:val="13"/>
  </w:num>
  <w:num w:numId="72">
    <w:abstractNumId w:val="25"/>
  </w:num>
  <w:num w:numId="73">
    <w:abstractNumId w:val="3"/>
  </w:num>
  <w:num w:numId="74">
    <w:abstractNumId w:val="33"/>
  </w:num>
  <w:num w:numId="75">
    <w:abstractNumId w:val="57"/>
  </w:num>
  <w:num w:numId="76">
    <w:abstractNumId w:val="7"/>
  </w:num>
  <w:num w:numId="77">
    <w:abstractNumId w:val="70"/>
  </w:num>
  <w:num w:numId="78">
    <w:abstractNumId w:val="45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F0"/>
    <w:rsid w:val="000021AE"/>
    <w:rsid w:val="00003080"/>
    <w:rsid w:val="000038AA"/>
    <w:rsid w:val="00003A87"/>
    <w:rsid w:val="00004257"/>
    <w:rsid w:val="0000437F"/>
    <w:rsid w:val="00006AC5"/>
    <w:rsid w:val="00007826"/>
    <w:rsid w:val="0001007F"/>
    <w:rsid w:val="000104B2"/>
    <w:rsid w:val="000140C1"/>
    <w:rsid w:val="0001640F"/>
    <w:rsid w:val="00016EA2"/>
    <w:rsid w:val="000201CC"/>
    <w:rsid w:val="00021470"/>
    <w:rsid w:val="00021A17"/>
    <w:rsid w:val="00022778"/>
    <w:rsid w:val="000227E5"/>
    <w:rsid w:val="00022D28"/>
    <w:rsid w:val="00022E7C"/>
    <w:rsid w:val="00024109"/>
    <w:rsid w:val="00026D33"/>
    <w:rsid w:val="00027C41"/>
    <w:rsid w:val="0003000B"/>
    <w:rsid w:val="00030C9C"/>
    <w:rsid w:val="0003129A"/>
    <w:rsid w:val="00032171"/>
    <w:rsid w:val="000323AF"/>
    <w:rsid w:val="0004035D"/>
    <w:rsid w:val="0004091A"/>
    <w:rsid w:val="00040BEB"/>
    <w:rsid w:val="000435D7"/>
    <w:rsid w:val="000465FE"/>
    <w:rsid w:val="00047075"/>
    <w:rsid w:val="000471C4"/>
    <w:rsid w:val="000472E1"/>
    <w:rsid w:val="00051F73"/>
    <w:rsid w:val="000543E7"/>
    <w:rsid w:val="00054ED5"/>
    <w:rsid w:val="000554FA"/>
    <w:rsid w:val="0005580B"/>
    <w:rsid w:val="00056C30"/>
    <w:rsid w:val="00056E09"/>
    <w:rsid w:val="00057A0A"/>
    <w:rsid w:val="00060EE4"/>
    <w:rsid w:val="00063DAC"/>
    <w:rsid w:val="00063FE1"/>
    <w:rsid w:val="0006484E"/>
    <w:rsid w:val="00064F4D"/>
    <w:rsid w:val="00070AEE"/>
    <w:rsid w:val="000719A9"/>
    <w:rsid w:val="00072751"/>
    <w:rsid w:val="0007317F"/>
    <w:rsid w:val="00074A57"/>
    <w:rsid w:val="00075980"/>
    <w:rsid w:val="00075C90"/>
    <w:rsid w:val="00081D31"/>
    <w:rsid w:val="00082396"/>
    <w:rsid w:val="00082409"/>
    <w:rsid w:val="00082587"/>
    <w:rsid w:val="00085159"/>
    <w:rsid w:val="0008520C"/>
    <w:rsid w:val="00085B79"/>
    <w:rsid w:val="00086759"/>
    <w:rsid w:val="00090054"/>
    <w:rsid w:val="00090ABF"/>
    <w:rsid w:val="000911F1"/>
    <w:rsid w:val="000914D3"/>
    <w:rsid w:val="000916FB"/>
    <w:rsid w:val="00092450"/>
    <w:rsid w:val="000A06EE"/>
    <w:rsid w:val="000A093F"/>
    <w:rsid w:val="000A1016"/>
    <w:rsid w:val="000A181F"/>
    <w:rsid w:val="000A23A0"/>
    <w:rsid w:val="000A23F8"/>
    <w:rsid w:val="000A32FE"/>
    <w:rsid w:val="000A3EFF"/>
    <w:rsid w:val="000A41B6"/>
    <w:rsid w:val="000A45C9"/>
    <w:rsid w:val="000A5033"/>
    <w:rsid w:val="000A6870"/>
    <w:rsid w:val="000A6F2F"/>
    <w:rsid w:val="000B1963"/>
    <w:rsid w:val="000B1A7D"/>
    <w:rsid w:val="000B2C0C"/>
    <w:rsid w:val="000B363C"/>
    <w:rsid w:val="000B3CFB"/>
    <w:rsid w:val="000B49B3"/>
    <w:rsid w:val="000B61A2"/>
    <w:rsid w:val="000B739A"/>
    <w:rsid w:val="000B7F36"/>
    <w:rsid w:val="000C0FA9"/>
    <w:rsid w:val="000C230E"/>
    <w:rsid w:val="000C24D9"/>
    <w:rsid w:val="000C3779"/>
    <w:rsid w:val="000C4691"/>
    <w:rsid w:val="000C4DCD"/>
    <w:rsid w:val="000C5AC5"/>
    <w:rsid w:val="000C673F"/>
    <w:rsid w:val="000C7B47"/>
    <w:rsid w:val="000D246D"/>
    <w:rsid w:val="000D2517"/>
    <w:rsid w:val="000D2CB4"/>
    <w:rsid w:val="000D32EC"/>
    <w:rsid w:val="000D372F"/>
    <w:rsid w:val="000D3AB9"/>
    <w:rsid w:val="000D431F"/>
    <w:rsid w:val="000D4928"/>
    <w:rsid w:val="000D4E37"/>
    <w:rsid w:val="000D62C8"/>
    <w:rsid w:val="000D6612"/>
    <w:rsid w:val="000D7784"/>
    <w:rsid w:val="000D7D31"/>
    <w:rsid w:val="000E065E"/>
    <w:rsid w:val="000E24DC"/>
    <w:rsid w:val="000E32C3"/>
    <w:rsid w:val="000E37C4"/>
    <w:rsid w:val="000E45FD"/>
    <w:rsid w:val="000E5553"/>
    <w:rsid w:val="000E5E66"/>
    <w:rsid w:val="000E5F22"/>
    <w:rsid w:val="000E7027"/>
    <w:rsid w:val="000F0775"/>
    <w:rsid w:val="000F09BD"/>
    <w:rsid w:val="000F276C"/>
    <w:rsid w:val="000F47A9"/>
    <w:rsid w:val="000F4C00"/>
    <w:rsid w:val="000F52C5"/>
    <w:rsid w:val="000F70A7"/>
    <w:rsid w:val="00100B9F"/>
    <w:rsid w:val="00101633"/>
    <w:rsid w:val="00101D92"/>
    <w:rsid w:val="00104C19"/>
    <w:rsid w:val="00105B94"/>
    <w:rsid w:val="00106127"/>
    <w:rsid w:val="001068B7"/>
    <w:rsid w:val="0011210C"/>
    <w:rsid w:val="00112175"/>
    <w:rsid w:val="00113D67"/>
    <w:rsid w:val="00114C46"/>
    <w:rsid w:val="00114FCD"/>
    <w:rsid w:val="00115093"/>
    <w:rsid w:val="00115712"/>
    <w:rsid w:val="00116964"/>
    <w:rsid w:val="00116B23"/>
    <w:rsid w:val="001172BA"/>
    <w:rsid w:val="001175E8"/>
    <w:rsid w:val="001176C2"/>
    <w:rsid w:val="0012047A"/>
    <w:rsid w:val="001204AF"/>
    <w:rsid w:val="00121248"/>
    <w:rsid w:val="0012128C"/>
    <w:rsid w:val="00122BE7"/>
    <w:rsid w:val="00122FCA"/>
    <w:rsid w:val="00123613"/>
    <w:rsid w:val="00123EEA"/>
    <w:rsid w:val="001259C2"/>
    <w:rsid w:val="00125AAB"/>
    <w:rsid w:val="00125F33"/>
    <w:rsid w:val="00126AAE"/>
    <w:rsid w:val="00126ECE"/>
    <w:rsid w:val="00127A0B"/>
    <w:rsid w:val="00127CC7"/>
    <w:rsid w:val="00130C95"/>
    <w:rsid w:val="00130E43"/>
    <w:rsid w:val="00132B7C"/>
    <w:rsid w:val="00134E23"/>
    <w:rsid w:val="00135E7C"/>
    <w:rsid w:val="00136A36"/>
    <w:rsid w:val="00137668"/>
    <w:rsid w:val="00137BD0"/>
    <w:rsid w:val="00140357"/>
    <w:rsid w:val="001416F7"/>
    <w:rsid w:val="00141C2D"/>
    <w:rsid w:val="00144934"/>
    <w:rsid w:val="00144F51"/>
    <w:rsid w:val="0014654A"/>
    <w:rsid w:val="00146776"/>
    <w:rsid w:val="00147253"/>
    <w:rsid w:val="00147E27"/>
    <w:rsid w:val="00150027"/>
    <w:rsid w:val="00150054"/>
    <w:rsid w:val="00150357"/>
    <w:rsid w:val="001509C4"/>
    <w:rsid w:val="00151E7C"/>
    <w:rsid w:val="00152B8C"/>
    <w:rsid w:val="00153945"/>
    <w:rsid w:val="00153DC9"/>
    <w:rsid w:val="0015422D"/>
    <w:rsid w:val="00156AAF"/>
    <w:rsid w:val="00157995"/>
    <w:rsid w:val="00161A87"/>
    <w:rsid w:val="00162020"/>
    <w:rsid w:val="00162BB2"/>
    <w:rsid w:val="00164F8F"/>
    <w:rsid w:val="00165537"/>
    <w:rsid w:val="00165E76"/>
    <w:rsid w:val="0016622F"/>
    <w:rsid w:val="00166A24"/>
    <w:rsid w:val="001670C9"/>
    <w:rsid w:val="00167357"/>
    <w:rsid w:val="00167875"/>
    <w:rsid w:val="00170BBD"/>
    <w:rsid w:val="00170C93"/>
    <w:rsid w:val="001713CD"/>
    <w:rsid w:val="00171400"/>
    <w:rsid w:val="0017361F"/>
    <w:rsid w:val="00174A8F"/>
    <w:rsid w:val="0017714E"/>
    <w:rsid w:val="0018132E"/>
    <w:rsid w:val="00182151"/>
    <w:rsid w:val="00182F21"/>
    <w:rsid w:val="00184AF8"/>
    <w:rsid w:val="00184E57"/>
    <w:rsid w:val="00185285"/>
    <w:rsid w:val="0018593A"/>
    <w:rsid w:val="00187345"/>
    <w:rsid w:val="00187A5A"/>
    <w:rsid w:val="00187CDC"/>
    <w:rsid w:val="00191863"/>
    <w:rsid w:val="00192741"/>
    <w:rsid w:val="0019366B"/>
    <w:rsid w:val="0019484D"/>
    <w:rsid w:val="001A0024"/>
    <w:rsid w:val="001A3D93"/>
    <w:rsid w:val="001A5528"/>
    <w:rsid w:val="001A56BF"/>
    <w:rsid w:val="001A5D1D"/>
    <w:rsid w:val="001A6B1F"/>
    <w:rsid w:val="001A7B3A"/>
    <w:rsid w:val="001B0A82"/>
    <w:rsid w:val="001B2488"/>
    <w:rsid w:val="001B2FB4"/>
    <w:rsid w:val="001B3404"/>
    <w:rsid w:val="001B3811"/>
    <w:rsid w:val="001B5EAC"/>
    <w:rsid w:val="001B7268"/>
    <w:rsid w:val="001B7A4C"/>
    <w:rsid w:val="001C0C2D"/>
    <w:rsid w:val="001C1BEA"/>
    <w:rsid w:val="001C282B"/>
    <w:rsid w:val="001C3990"/>
    <w:rsid w:val="001C3E31"/>
    <w:rsid w:val="001C5B14"/>
    <w:rsid w:val="001C687F"/>
    <w:rsid w:val="001D5461"/>
    <w:rsid w:val="001D6339"/>
    <w:rsid w:val="001D6484"/>
    <w:rsid w:val="001D73AF"/>
    <w:rsid w:val="001D7B95"/>
    <w:rsid w:val="001D7C01"/>
    <w:rsid w:val="001D7C9D"/>
    <w:rsid w:val="001E193B"/>
    <w:rsid w:val="001E1A01"/>
    <w:rsid w:val="001E3332"/>
    <w:rsid w:val="001E43C8"/>
    <w:rsid w:val="001E4498"/>
    <w:rsid w:val="001E5601"/>
    <w:rsid w:val="001E5CF9"/>
    <w:rsid w:val="001E6B13"/>
    <w:rsid w:val="001E73DA"/>
    <w:rsid w:val="001E798E"/>
    <w:rsid w:val="001E7C10"/>
    <w:rsid w:val="001F2E1D"/>
    <w:rsid w:val="001F3A0F"/>
    <w:rsid w:val="001F4653"/>
    <w:rsid w:val="001F5161"/>
    <w:rsid w:val="001F5A57"/>
    <w:rsid w:val="001F6568"/>
    <w:rsid w:val="0020236C"/>
    <w:rsid w:val="0020324A"/>
    <w:rsid w:val="00204C7B"/>
    <w:rsid w:val="002062AD"/>
    <w:rsid w:val="0020633F"/>
    <w:rsid w:val="0021236E"/>
    <w:rsid w:val="00215300"/>
    <w:rsid w:val="002174D3"/>
    <w:rsid w:val="00220C2E"/>
    <w:rsid w:val="0022157C"/>
    <w:rsid w:val="002216CE"/>
    <w:rsid w:val="00222696"/>
    <w:rsid w:val="00224B2A"/>
    <w:rsid w:val="00224CE4"/>
    <w:rsid w:val="00224DDA"/>
    <w:rsid w:val="002257CA"/>
    <w:rsid w:val="00226156"/>
    <w:rsid w:val="0022740C"/>
    <w:rsid w:val="00227862"/>
    <w:rsid w:val="002302AB"/>
    <w:rsid w:val="00230D28"/>
    <w:rsid w:val="00231EEE"/>
    <w:rsid w:val="00231F37"/>
    <w:rsid w:val="002346D8"/>
    <w:rsid w:val="00234CA5"/>
    <w:rsid w:val="00235740"/>
    <w:rsid w:val="00235D60"/>
    <w:rsid w:val="002366A8"/>
    <w:rsid w:val="002366D3"/>
    <w:rsid w:val="00237FF3"/>
    <w:rsid w:val="00241A1F"/>
    <w:rsid w:val="00244DB1"/>
    <w:rsid w:val="00245732"/>
    <w:rsid w:val="00246092"/>
    <w:rsid w:val="002501E7"/>
    <w:rsid w:val="002519A2"/>
    <w:rsid w:val="00252A7E"/>
    <w:rsid w:val="0025418B"/>
    <w:rsid w:val="0025471E"/>
    <w:rsid w:val="00255D5B"/>
    <w:rsid w:val="00257905"/>
    <w:rsid w:val="00260156"/>
    <w:rsid w:val="00260162"/>
    <w:rsid w:val="00260F0B"/>
    <w:rsid w:val="0026196E"/>
    <w:rsid w:val="002629D8"/>
    <w:rsid w:val="00262FE4"/>
    <w:rsid w:val="00263B31"/>
    <w:rsid w:val="00264C52"/>
    <w:rsid w:val="00265FDF"/>
    <w:rsid w:val="00266F32"/>
    <w:rsid w:val="002701F0"/>
    <w:rsid w:val="00270495"/>
    <w:rsid w:val="00272461"/>
    <w:rsid w:val="0027343D"/>
    <w:rsid w:val="00275929"/>
    <w:rsid w:val="00275B0D"/>
    <w:rsid w:val="002774D8"/>
    <w:rsid w:val="00280102"/>
    <w:rsid w:val="002805C1"/>
    <w:rsid w:val="00280A34"/>
    <w:rsid w:val="0028161E"/>
    <w:rsid w:val="00281680"/>
    <w:rsid w:val="002842D2"/>
    <w:rsid w:val="0028683D"/>
    <w:rsid w:val="00286E78"/>
    <w:rsid w:val="00286EE3"/>
    <w:rsid w:val="0028768A"/>
    <w:rsid w:val="002878CC"/>
    <w:rsid w:val="002906FE"/>
    <w:rsid w:val="0029267B"/>
    <w:rsid w:val="0029318E"/>
    <w:rsid w:val="002937E6"/>
    <w:rsid w:val="00293F20"/>
    <w:rsid w:val="00296621"/>
    <w:rsid w:val="00296A0F"/>
    <w:rsid w:val="002A0673"/>
    <w:rsid w:val="002A1B83"/>
    <w:rsid w:val="002A1DBF"/>
    <w:rsid w:val="002A3158"/>
    <w:rsid w:val="002A3BCF"/>
    <w:rsid w:val="002A3BEF"/>
    <w:rsid w:val="002A4715"/>
    <w:rsid w:val="002A6242"/>
    <w:rsid w:val="002A6E03"/>
    <w:rsid w:val="002B0064"/>
    <w:rsid w:val="002B0164"/>
    <w:rsid w:val="002B0B14"/>
    <w:rsid w:val="002B263B"/>
    <w:rsid w:val="002B267C"/>
    <w:rsid w:val="002B45FA"/>
    <w:rsid w:val="002B5A18"/>
    <w:rsid w:val="002B5A6B"/>
    <w:rsid w:val="002C2F04"/>
    <w:rsid w:val="002C34A3"/>
    <w:rsid w:val="002C385A"/>
    <w:rsid w:val="002C3A11"/>
    <w:rsid w:val="002C55D7"/>
    <w:rsid w:val="002C5B0F"/>
    <w:rsid w:val="002C6380"/>
    <w:rsid w:val="002D087B"/>
    <w:rsid w:val="002D2925"/>
    <w:rsid w:val="002D4020"/>
    <w:rsid w:val="002D4D5C"/>
    <w:rsid w:val="002D4FBF"/>
    <w:rsid w:val="002D5653"/>
    <w:rsid w:val="002D7CB3"/>
    <w:rsid w:val="002E0DEE"/>
    <w:rsid w:val="002E2182"/>
    <w:rsid w:val="002E2820"/>
    <w:rsid w:val="002E3142"/>
    <w:rsid w:val="002E386C"/>
    <w:rsid w:val="002E5019"/>
    <w:rsid w:val="002E5411"/>
    <w:rsid w:val="002E5F00"/>
    <w:rsid w:val="002E6728"/>
    <w:rsid w:val="002E727C"/>
    <w:rsid w:val="002E77BE"/>
    <w:rsid w:val="002F06E0"/>
    <w:rsid w:val="002F08F8"/>
    <w:rsid w:val="002F43D9"/>
    <w:rsid w:val="002F45F8"/>
    <w:rsid w:val="002F46BE"/>
    <w:rsid w:val="002F4B98"/>
    <w:rsid w:val="002F5393"/>
    <w:rsid w:val="002F5514"/>
    <w:rsid w:val="002F5661"/>
    <w:rsid w:val="002F5CE3"/>
    <w:rsid w:val="002F5F15"/>
    <w:rsid w:val="002F6637"/>
    <w:rsid w:val="002F6674"/>
    <w:rsid w:val="002F6FE2"/>
    <w:rsid w:val="002F7415"/>
    <w:rsid w:val="002F7FE3"/>
    <w:rsid w:val="00300D37"/>
    <w:rsid w:val="00303892"/>
    <w:rsid w:val="00303E78"/>
    <w:rsid w:val="003063E2"/>
    <w:rsid w:val="003102ED"/>
    <w:rsid w:val="0031031E"/>
    <w:rsid w:val="003103E7"/>
    <w:rsid w:val="00310B58"/>
    <w:rsid w:val="003111B2"/>
    <w:rsid w:val="00312229"/>
    <w:rsid w:val="003125E2"/>
    <w:rsid w:val="00312EEB"/>
    <w:rsid w:val="00314868"/>
    <w:rsid w:val="00314D6E"/>
    <w:rsid w:val="00314F99"/>
    <w:rsid w:val="00320066"/>
    <w:rsid w:val="003219EA"/>
    <w:rsid w:val="00322259"/>
    <w:rsid w:val="003232DD"/>
    <w:rsid w:val="00323D7E"/>
    <w:rsid w:val="0032624B"/>
    <w:rsid w:val="00326C3F"/>
    <w:rsid w:val="00331895"/>
    <w:rsid w:val="00331A94"/>
    <w:rsid w:val="00334044"/>
    <w:rsid w:val="00335BF1"/>
    <w:rsid w:val="00335EB1"/>
    <w:rsid w:val="00337C86"/>
    <w:rsid w:val="00340398"/>
    <w:rsid w:val="003408FD"/>
    <w:rsid w:val="00341FC9"/>
    <w:rsid w:val="0034361A"/>
    <w:rsid w:val="003450C6"/>
    <w:rsid w:val="00346506"/>
    <w:rsid w:val="00350FEA"/>
    <w:rsid w:val="00351E15"/>
    <w:rsid w:val="00351EB5"/>
    <w:rsid w:val="00353D6E"/>
    <w:rsid w:val="00353F39"/>
    <w:rsid w:val="00354A2D"/>
    <w:rsid w:val="00355257"/>
    <w:rsid w:val="00355392"/>
    <w:rsid w:val="003560AE"/>
    <w:rsid w:val="0035720E"/>
    <w:rsid w:val="003611D6"/>
    <w:rsid w:val="0036281A"/>
    <w:rsid w:val="00362DDE"/>
    <w:rsid w:val="00364271"/>
    <w:rsid w:val="0036537B"/>
    <w:rsid w:val="00365E93"/>
    <w:rsid w:val="00365EFE"/>
    <w:rsid w:val="00366B14"/>
    <w:rsid w:val="0036744D"/>
    <w:rsid w:val="00367740"/>
    <w:rsid w:val="00370D39"/>
    <w:rsid w:val="00375674"/>
    <w:rsid w:val="00376760"/>
    <w:rsid w:val="003770EF"/>
    <w:rsid w:val="00380BFF"/>
    <w:rsid w:val="00381F78"/>
    <w:rsid w:val="00383829"/>
    <w:rsid w:val="00383CC1"/>
    <w:rsid w:val="00385D5F"/>
    <w:rsid w:val="00390442"/>
    <w:rsid w:val="00390617"/>
    <w:rsid w:val="0039091F"/>
    <w:rsid w:val="00390B9C"/>
    <w:rsid w:val="0039120D"/>
    <w:rsid w:val="00392EBB"/>
    <w:rsid w:val="003939C6"/>
    <w:rsid w:val="0039637C"/>
    <w:rsid w:val="003965BC"/>
    <w:rsid w:val="00396FDD"/>
    <w:rsid w:val="00397C16"/>
    <w:rsid w:val="003A0139"/>
    <w:rsid w:val="003A152C"/>
    <w:rsid w:val="003A2C8D"/>
    <w:rsid w:val="003A3EBC"/>
    <w:rsid w:val="003A4382"/>
    <w:rsid w:val="003A4411"/>
    <w:rsid w:val="003A4BEB"/>
    <w:rsid w:val="003A55FC"/>
    <w:rsid w:val="003A6054"/>
    <w:rsid w:val="003A621D"/>
    <w:rsid w:val="003A68AB"/>
    <w:rsid w:val="003A6F76"/>
    <w:rsid w:val="003B11B2"/>
    <w:rsid w:val="003B1831"/>
    <w:rsid w:val="003B1856"/>
    <w:rsid w:val="003B2197"/>
    <w:rsid w:val="003B3074"/>
    <w:rsid w:val="003B3DCE"/>
    <w:rsid w:val="003B4597"/>
    <w:rsid w:val="003B6011"/>
    <w:rsid w:val="003B6178"/>
    <w:rsid w:val="003B6BF8"/>
    <w:rsid w:val="003B6BFF"/>
    <w:rsid w:val="003B7626"/>
    <w:rsid w:val="003C0416"/>
    <w:rsid w:val="003C098A"/>
    <w:rsid w:val="003C0A34"/>
    <w:rsid w:val="003C0F93"/>
    <w:rsid w:val="003C1781"/>
    <w:rsid w:val="003C4279"/>
    <w:rsid w:val="003C539D"/>
    <w:rsid w:val="003C6A01"/>
    <w:rsid w:val="003D1203"/>
    <w:rsid w:val="003D1695"/>
    <w:rsid w:val="003D1CAF"/>
    <w:rsid w:val="003D22D4"/>
    <w:rsid w:val="003D4098"/>
    <w:rsid w:val="003D4E04"/>
    <w:rsid w:val="003D5672"/>
    <w:rsid w:val="003D631E"/>
    <w:rsid w:val="003D6B05"/>
    <w:rsid w:val="003D6D32"/>
    <w:rsid w:val="003E0444"/>
    <w:rsid w:val="003E0513"/>
    <w:rsid w:val="003E2C0E"/>
    <w:rsid w:val="003E40C7"/>
    <w:rsid w:val="003E5AA4"/>
    <w:rsid w:val="003E68DC"/>
    <w:rsid w:val="003F1911"/>
    <w:rsid w:val="003F4219"/>
    <w:rsid w:val="003F4CEB"/>
    <w:rsid w:val="003F5498"/>
    <w:rsid w:val="003F6085"/>
    <w:rsid w:val="003F63FD"/>
    <w:rsid w:val="003F7A7F"/>
    <w:rsid w:val="003F7EED"/>
    <w:rsid w:val="004007AC"/>
    <w:rsid w:val="00401278"/>
    <w:rsid w:val="00402159"/>
    <w:rsid w:val="00402399"/>
    <w:rsid w:val="00404A27"/>
    <w:rsid w:val="0040542C"/>
    <w:rsid w:val="004056D5"/>
    <w:rsid w:val="0040590A"/>
    <w:rsid w:val="00405E38"/>
    <w:rsid w:val="00405E67"/>
    <w:rsid w:val="00407BC4"/>
    <w:rsid w:val="00410239"/>
    <w:rsid w:val="0041049D"/>
    <w:rsid w:val="00410D09"/>
    <w:rsid w:val="00411D99"/>
    <w:rsid w:val="004126F2"/>
    <w:rsid w:val="0041283C"/>
    <w:rsid w:val="00413538"/>
    <w:rsid w:val="00414065"/>
    <w:rsid w:val="00414361"/>
    <w:rsid w:val="004147AD"/>
    <w:rsid w:val="00415126"/>
    <w:rsid w:val="00416020"/>
    <w:rsid w:val="00416504"/>
    <w:rsid w:val="0041765F"/>
    <w:rsid w:val="004177ED"/>
    <w:rsid w:val="004204C4"/>
    <w:rsid w:val="0042074F"/>
    <w:rsid w:val="00420EC2"/>
    <w:rsid w:val="00422DB4"/>
    <w:rsid w:val="0042300D"/>
    <w:rsid w:val="00424899"/>
    <w:rsid w:val="00425A99"/>
    <w:rsid w:val="00425DCB"/>
    <w:rsid w:val="004276E0"/>
    <w:rsid w:val="00427780"/>
    <w:rsid w:val="0043024E"/>
    <w:rsid w:val="00431E05"/>
    <w:rsid w:val="00433730"/>
    <w:rsid w:val="004339FF"/>
    <w:rsid w:val="00434337"/>
    <w:rsid w:val="00434F59"/>
    <w:rsid w:val="00436813"/>
    <w:rsid w:val="004373CD"/>
    <w:rsid w:val="004375A3"/>
    <w:rsid w:val="004379E3"/>
    <w:rsid w:val="00440812"/>
    <w:rsid w:val="00440B10"/>
    <w:rsid w:val="00441275"/>
    <w:rsid w:val="00441AC1"/>
    <w:rsid w:val="004423E1"/>
    <w:rsid w:val="00442C86"/>
    <w:rsid w:val="00444CBE"/>
    <w:rsid w:val="004453D3"/>
    <w:rsid w:val="00447C81"/>
    <w:rsid w:val="00450CC1"/>
    <w:rsid w:val="004519C6"/>
    <w:rsid w:val="00451B01"/>
    <w:rsid w:val="00451ED3"/>
    <w:rsid w:val="0045297E"/>
    <w:rsid w:val="00456C1C"/>
    <w:rsid w:val="00456F98"/>
    <w:rsid w:val="00457A15"/>
    <w:rsid w:val="00460333"/>
    <w:rsid w:val="00460B7F"/>
    <w:rsid w:val="0046117B"/>
    <w:rsid w:val="00461206"/>
    <w:rsid w:val="004631E1"/>
    <w:rsid w:val="004645CF"/>
    <w:rsid w:val="00466404"/>
    <w:rsid w:val="00474109"/>
    <w:rsid w:val="004746D7"/>
    <w:rsid w:val="0047494C"/>
    <w:rsid w:val="00474C54"/>
    <w:rsid w:val="004764A7"/>
    <w:rsid w:val="0047736E"/>
    <w:rsid w:val="00480AA4"/>
    <w:rsid w:val="00480E68"/>
    <w:rsid w:val="00481350"/>
    <w:rsid w:val="004821E1"/>
    <w:rsid w:val="00483250"/>
    <w:rsid w:val="00483A6A"/>
    <w:rsid w:val="00484136"/>
    <w:rsid w:val="00485752"/>
    <w:rsid w:val="00486A7F"/>
    <w:rsid w:val="00487263"/>
    <w:rsid w:val="00494379"/>
    <w:rsid w:val="00494ABD"/>
    <w:rsid w:val="00495118"/>
    <w:rsid w:val="004956AF"/>
    <w:rsid w:val="00495C52"/>
    <w:rsid w:val="004971FD"/>
    <w:rsid w:val="004976B5"/>
    <w:rsid w:val="004A1CD2"/>
    <w:rsid w:val="004A1D07"/>
    <w:rsid w:val="004A31A8"/>
    <w:rsid w:val="004A3A93"/>
    <w:rsid w:val="004A5DB8"/>
    <w:rsid w:val="004B011A"/>
    <w:rsid w:val="004B03EE"/>
    <w:rsid w:val="004B1AD7"/>
    <w:rsid w:val="004B30BC"/>
    <w:rsid w:val="004B31E6"/>
    <w:rsid w:val="004B3FEC"/>
    <w:rsid w:val="004B47BC"/>
    <w:rsid w:val="004B5BA0"/>
    <w:rsid w:val="004B5ED2"/>
    <w:rsid w:val="004B6B2D"/>
    <w:rsid w:val="004B6C45"/>
    <w:rsid w:val="004B6E21"/>
    <w:rsid w:val="004C316A"/>
    <w:rsid w:val="004C4287"/>
    <w:rsid w:val="004C4C66"/>
    <w:rsid w:val="004C5AAF"/>
    <w:rsid w:val="004C77A9"/>
    <w:rsid w:val="004D076F"/>
    <w:rsid w:val="004D0AC4"/>
    <w:rsid w:val="004D11BA"/>
    <w:rsid w:val="004D1B49"/>
    <w:rsid w:val="004D2102"/>
    <w:rsid w:val="004D28EE"/>
    <w:rsid w:val="004D4473"/>
    <w:rsid w:val="004D55B3"/>
    <w:rsid w:val="004D574E"/>
    <w:rsid w:val="004D7C22"/>
    <w:rsid w:val="004E305D"/>
    <w:rsid w:val="004E331D"/>
    <w:rsid w:val="004E3B6E"/>
    <w:rsid w:val="004E6E8D"/>
    <w:rsid w:val="004E70C9"/>
    <w:rsid w:val="004E7D4C"/>
    <w:rsid w:val="004F1CBC"/>
    <w:rsid w:val="004F28C1"/>
    <w:rsid w:val="004F2CC6"/>
    <w:rsid w:val="004F47E6"/>
    <w:rsid w:val="004F681F"/>
    <w:rsid w:val="004F70F4"/>
    <w:rsid w:val="004F7A1E"/>
    <w:rsid w:val="00500782"/>
    <w:rsid w:val="00500AE4"/>
    <w:rsid w:val="00501534"/>
    <w:rsid w:val="00501E31"/>
    <w:rsid w:val="0050266E"/>
    <w:rsid w:val="005038AA"/>
    <w:rsid w:val="00503D61"/>
    <w:rsid w:val="005046D3"/>
    <w:rsid w:val="005060CD"/>
    <w:rsid w:val="00507A58"/>
    <w:rsid w:val="00510051"/>
    <w:rsid w:val="005101A6"/>
    <w:rsid w:val="00510460"/>
    <w:rsid w:val="0051056E"/>
    <w:rsid w:val="00511F93"/>
    <w:rsid w:val="0051400D"/>
    <w:rsid w:val="005163A4"/>
    <w:rsid w:val="00517185"/>
    <w:rsid w:val="00517FCA"/>
    <w:rsid w:val="00521870"/>
    <w:rsid w:val="005241D4"/>
    <w:rsid w:val="005267F9"/>
    <w:rsid w:val="00526C69"/>
    <w:rsid w:val="00527D00"/>
    <w:rsid w:val="0053041F"/>
    <w:rsid w:val="00530B74"/>
    <w:rsid w:val="005339DD"/>
    <w:rsid w:val="005345BD"/>
    <w:rsid w:val="00534683"/>
    <w:rsid w:val="00534855"/>
    <w:rsid w:val="0053490F"/>
    <w:rsid w:val="005350F6"/>
    <w:rsid w:val="005351E8"/>
    <w:rsid w:val="005377DA"/>
    <w:rsid w:val="0054045D"/>
    <w:rsid w:val="00541293"/>
    <w:rsid w:val="00543502"/>
    <w:rsid w:val="0054401A"/>
    <w:rsid w:val="00544069"/>
    <w:rsid w:val="005446F8"/>
    <w:rsid w:val="00545AC9"/>
    <w:rsid w:val="0054705F"/>
    <w:rsid w:val="00547717"/>
    <w:rsid w:val="00547A3B"/>
    <w:rsid w:val="005504D4"/>
    <w:rsid w:val="005505F3"/>
    <w:rsid w:val="005507F1"/>
    <w:rsid w:val="005522B1"/>
    <w:rsid w:val="00552376"/>
    <w:rsid w:val="00552BB1"/>
    <w:rsid w:val="00554394"/>
    <w:rsid w:val="005548E8"/>
    <w:rsid w:val="00554B62"/>
    <w:rsid w:val="00555753"/>
    <w:rsid w:val="00555D47"/>
    <w:rsid w:val="0056047E"/>
    <w:rsid w:val="00560B39"/>
    <w:rsid w:val="0056117A"/>
    <w:rsid w:val="0056271F"/>
    <w:rsid w:val="00564554"/>
    <w:rsid w:val="00570881"/>
    <w:rsid w:val="00571934"/>
    <w:rsid w:val="00571BD9"/>
    <w:rsid w:val="005720E0"/>
    <w:rsid w:val="00572722"/>
    <w:rsid w:val="0057502D"/>
    <w:rsid w:val="0057507C"/>
    <w:rsid w:val="0057582E"/>
    <w:rsid w:val="00580547"/>
    <w:rsid w:val="0058173D"/>
    <w:rsid w:val="00582114"/>
    <w:rsid w:val="00582424"/>
    <w:rsid w:val="0058368E"/>
    <w:rsid w:val="00584FEC"/>
    <w:rsid w:val="00585726"/>
    <w:rsid w:val="005859DF"/>
    <w:rsid w:val="00585CE7"/>
    <w:rsid w:val="00585CE8"/>
    <w:rsid w:val="005869B0"/>
    <w:rsid w:val="00587078"/>
    <w:rsid w:val="00590082"/>
    <w:rsid w:val="00592005"/>
    <w:rsid w:val="005920BA"/>
    <w:rsid w:val="005920C9"/>
    <w:rsid w:val="00593571"/>
    <w:rsid w:val="005936A2"/>
    <w:rsid w:val="005954CD"/>
    <w:rsid w:val="00596244"/>
    <w:rsid w:val="00596532"/>
    <w:rsid w:val="00597471"/>
    <w:rsid w:val="00597E12"/>
    <w:rsid w:val="005A1881"/>
    <w:rsid w:val="005A18C7"/>
    <w:rsid w:val="005A2A53"/>
    <w:rsid w:val="005A3B40"/>
    <w:rsid w:val="005A45A6"/>
    <w:rsid w:val="005A497C"/>
    <w:rsid w:val="005A7187"/>
    <w:rsid w:val="005A7EA4"/>
    <w:rsid w:val="005B1491"/>
    <w:rsid w:val="005B176E"/>
    <w:rsid w:val="005B380B"/>
    <w:rsid w:val="005B48EB"/>
    <w:rsid w:val="005B4AA4"/>
    <w:rsid w:val="005B541B"/>
    <w:rsid w:val="005B562F"/>
    <w:rsid w:val="005B5FE9"/>
    <w:rsid w:val="005B6258"/>
    <w:rsid w:val="005B6C89"/>
    <w:rsid w:val="005B7ABC"/>
    <w:rsid w:val="005B7FC4"/>
    <w:rsid w:val="005C1E5E"/>
    <w:rsid w:val="005C20F3"/>
    <w:rsid w:val="005C34AF"/>
    <w:rsid w:val="005C3841"/>
    <w:rsid w:val="005C4BD4"/>
    <w:rsid w:val="005C4C43"/>
    <w:rsid w:val="005C4EAF"/>
    <w:rsid w:val="005C5073"/>
    <w:rsid w:val="005C55D8"/>
    <w:rsid w:val="005C78A6"/>
    <w:rsid w:val="005C78E8"/>
    <w:rsid w:val="005D0046"/>
    <w:rsid w:val="005D107E"/>
    <w:rsid w:val="005D1351"/>
    <w:rsid w:val="005D3CF3"/>
    <w:rsid w:val="005D46EA"/>
    <w:rsid w:val="005D4D16"/>
    <w:rsid w:val="005D5651"/>
    <w:rsid w:val="005D58CE"/>
    <w:rsid w:val="005D7118"/>
    <w:rsid w:val="005D722F"/>
    <w:rsid w:val="005E17A1"/>
    <w:rsid w:val="005E4C81"/>
    <w:rsid w:val="005E6731"/>
    <w:rsid w:val="005E6C17"/>
    <w:rsid w:val="005E6E5E"/>
    <w:rsid w:val="005E7E31"/>
    <w:rsid w:val="005F0240"/>
    <w:rsid w:val="005F0C9D"/>
    <w:rsid w:val="005F1686"/>
    <w:rsid w:val="005F181B"/>
    <w:rsid w:val="005F2095"/>
    <w:rsid w:val="005F2EE2"/>
    <w:rsid w:val="005F52F0"/>
    <w:rsid w:val="005F56DB"/>
    <w:rsid w:val="005F654D"/>
    <w:rsid w:val="005F72C6"/>
    <w:rsid w:val="0060151E"/>
    <w:rsid w:val="00601BA5"/>
    <w:rsid w:val="006027C0"/>
    <w:rsid w:val="006030DF"/>
    <w:rsid w:val="006034F6"/>
    <w:rsid w:val="00603645"/>
    <w:rsid w:val="00603870"/>
    <w:rsid w:val="0060391F"/>
    <w:rsid w:val="00603BC2"/>
    <w:rsid w:val="00604143"/>
    <w:rsid w:val="00604D0A"/>
    <w:rsid w:val="0060536C"/>
    <w:rsid w:val="00607440"/>
    <w:rsid w:val="00610FE3"/>
    <w:rsid w:val="00611C64"/>
    <w:rsid w:val="0061234C"/>
    <w:rsid w:val="00612649"/>
    <w:rsid w:val="006133D9"/>
    <w:rsid w:val="00614737"/>
    <w:rsid w:val="00614781"/>
    <w:rsid w:val="00614C53"/>
    <w:rsid w:val="00616DA6"/>
    <w:rsid w:val="006176EF"/>
    <w:rsid w:val="0062165A"/>
    <w:rsid w:val="00621D3F"/>
    <w:rsid w:val="006223C5"/>
    <w:rsid w:val="00622484"/>
    <w:rsid w:val="006247FF"/>
    <w:rsid w:val="0062676C"/>
    <w:rsid w:val="00626BF4"/>
    <w:rsid w:val="006278D2"/>
    <w:rsid w:val="00630213"/>
    <w:rsid w:val="00631070"/>
    <w:rsid w:val="0063185C"/>
    <w:rsid w:val="00632A66"/>
    <w:rsid w:val="00632FBA"/>
    <w:rsid w:val="0063354E"/>
    <w:rsid w:val="00633BCF"/>
    <w:rsid w:val="00636D69"/>
    <w:rsid w:val="006373CE"/>
    <w:rsid w:val="00640C76"/>
    <w:rsid w:val="006419A1"/>
    <w:rsid w:val="00643CC9"/>
    <w:rsid w:val="00643DDD"/>
    <w:rsid w:val="0064463F"/>
    <w:rsid w:val="00647902"/>
    <w:rsid w:val="00647A2A"/>
    <w:rsid w:val="006515E1"/>
    <w:rsid w:val="0065263F"/>
    <w:rsid w:val="006526BC"/>
    <w:rsid w:val="00653547"/>
    <w:rsid w:val="006568FB"/>
    <w:rsid w:val="00661670"/>
    <w:rsid w:val="006621B1"/>
    <w:rsid w:val="0066414A"/>
    <w:rsid w:val="00672713"/>
    <w:rsid w:val="006736F9"/>
    <w:rsid w:val="0067444B"/>
    <w:rsid w:val="006747DD"/>
    <w:rsid w:val="00677BF6"/>
    <w:rsid w:val="00677F4A"/>
    <w:rsid w:val="006802DE"/>
    <w:rsid w:val="00681D35"/>
    <w:rsid w:val="006826CF"/>
    <w:rsid w:val="006840F2"/>
    <w:rsid w:val="0068561F"/>
    <w:rsid w:val="00685BDA"/>
    <w:rsid w:val="006866D8"/>
    <w:rsid w:val="00690765"/>
    <w:rsid w:val="006917DB"/>
    <w:rsid w:val="00691CAC"/>
    <w:rsid w:val="00692138"/>
    <w:rsid w:val="00695182"/>
    <w:rsid w:val="0069557E"/>
    <w:rsid w:val="00695832"/>
    <w:rsid w:val="006A000D"/>
    <w:rsid w:val="006A1ADC"/>
    <w:rsid w:val="006A1CA0"/>
    <w:rsid w:val="006A2E65"/>
    <w:rsid w:val="006A40D1"/>
    <w:rsid w:val="006A43B7"/>
    <w:rsid w:val="006A495C"/>
    <w:rsid w:val="006A49E2"/>
    <w:rsid w:val="006A4BF4"/>
    <w:rsid w:val="006A62A4"/>
    <w:rsid w:val="006A6BA8"/>
    <w:rsid w:val="006A6BF0"/>
    <w:rsid w:val="006A6F50"/>
    <w:rsid w:val="006A7E69"/>
    <w:rsid w:val="006B0165"/>
    <w:rsid w:val="006B20BA"/>
    <w:rsid w:val="006B4145"/>
    <w:rsid w:val="006B4BE3"/>
    <w:rsid w:val="006B6702"/>
    <w:rsid w:val="006B67AC"/>
    <w:rsid w:val="006B7131"/>
    <w:rsid w:val="006C11AA"/>
    <w:rsid w:val="006C2232"/>
    <w:rsid w:val="006C2D2E"/>
    <w:rsid w:val="006C351E"/>
    <w:rsid w:val="006C68D6"/>
    <w:rsid w:val="006C6FD9"/>
    <w:rsid w:val="006C73C5"/>
    <w:rsid w:val="006D0E2E"/>
    <w:rsid w:val="006D3109"/>
    <w:rsid w:val="006D32C8"/>
    <w:rsid w:val="006D51A8"/>
    <w:rsid w:val="006D54B6"/>
    <w:rsid w:val="006D56FD"/>
    <w:rsid w:val="006D5A96"/>
    <w:rsid w:val="006D649A"/>
    <w:rsid w:val="006D712C"/>
    <w:rsid w:val="006E035C"/>
    <w:rsid w:val="006E0396"/>
    <w:rsid w:val="006E0BC6"/>
    <w:rsid w:val="006E1868"/>
    <w:rsid w:val="006E1E19"/>
    <w:rsid w:val="006E251F"/>
    <w:rsid w:val="006E2B43"/>
    <w:rsid w:val="006E42B9"/>
    <w:rsid w:val="006E42BC"/>
    <w:rsid w:val="006E4CBB"/>
    <w:rsid w:val="006E54CE"/>
    <w:rsid w:val="006E69C2"/>
    <w:rsid w:val="006E6C76"/>
    <w:rsid w:val="006E77B6"/>
    <w:rsid w:val="006F0448"/>
    <w:rsid w:val="006F1917"/>
    <w:rsid w:val="006F3EDF"/>
    <w:rsid w:val="006F45D5"/>
    <w:rsid w:val="006F4624"/>
    <w:rsid w:val="006F5D4B"/>
    <w:rsid w:val="006F5DB8"/>
    <w:rsid w:val="006F7C9B"/>
    <w:rsid w:val="007003E9"/>
    <w:rsid w:val="00700E36"/>
    <w:rsid w:val="007017B4"/>
    <w:rsid w:val="00701E14"/>
    <w:rsid w:val="007025FF"/>
    <w:rsid w:val="00703A45"/>
    <w:rsid w:val="00703D98"/>
    <w:rsid w:val="0070617D"/>
    <w:rsid w:val="00707763"/>
    <w:rsid w:val="0071045E"/>
    <w:rsid w:val="00711B73"/>
    <w:rsid w:val="00712236"/>
    <w:rsid w:val="00712EE4"/>
    <w:rsid w:val="00713280"/>
    <w:rsid w:val="00713631"/>
    <w:rsid w:val="00714970"/>
    <w:rsid w:val="00714A12"/>
    <w:rsid w:val="00714A5F"/>
    <w:rsid w:val="007156D3"/>
    <w:rsid w:val="0071588F"/>
    <w:rsid w:val="007161FB"/>
    <w:rsid w:val="00717515"/>
    <w:rsid w:val="0072062C"/>
    <w:rsid w:val="0072113F"/>
    <w:rsid w:val="0072135A"/>
    <w:rsid w:val="00721DCB"/>
    <w:rsid w:val="007229AD"/>
    <w:rsid w:val="007232FF"/>
    <w:rsid w:val="00725A69"/>
    <w:rsid w:val="00726FBA"/>
    <w:rsid w:val="00727B5B"/>
    <w:rsid w:val="0073222E"/>
    <w:rsid w:val="0073265D"/>
    <w:rsid w:val="00732D09"/>
    <w:rsid w:val="00733F11"/>
    <w:rsid w:val="0073511A"/>
    <w:rsid w:val="007352FC"/>
    <w:rsid w:val="007359F0"/>
    <w:rsid w:val="00735C30"/>
    <w:rsid w:val="00737E90"/>
    <w:rsid w:val="007407E7"/>
    <w:rsid w:val="00740F15"/>
    <w:rsid w:val="007410CE"/>
    <w:rsid w:val="007413D8"/>
    <w:rsid w:val="00741881"/>
    <w:rsid w:val="0074188B"/>
    <w:rsid w:val="00741D67"/>
    <w:rsid w:val="0074305C"/>
    <w:rsid w:val="00744B3E"/>
    <w:rsid w:val="00746DE7"/>
    <w:rsid w:val="0075020C"/>
    <w:rsid w:val="0075075B"/>
    <w:rsid w:val="00750925"/>
    <w:rsid w:val="0075238B"/>
    <w:rsid w:val="00752418"/>
    <w:rsid w:val="00752454"/>
    <w:rsid w:val="0075291B"/>
    <w:rsid w:val="00753803"/>
    <w:rsid w:val="00753FBE"/>
    <w:rsid w:val="007543CD"/>
    <w:rsid w:val="0076002D"/>
    <w:rsid w:val="00762479"/>
    <w:rsid w:val="007632C7"/>
    <w:rsid w:val="007633B6"/>
    <w:rsid w:val="00763B8C"/>
    <w:rsid w:val="007641B9"/>
    <w:rsid w:val="0076566E"/>
    <w:rsid w:val="0076682F"/>
    <w:rsid w:val="00770314"/>
    <w:rsid w:val="00774DDE"/>
    <w:rsid w:val="007752DE"/>
    <w:rsid w:val="00775D22"/>
    <w:rsid w:val="00776428"/>
    <w:rsid w:val="0077692F"/>
    <w:rsid w:val="00776D6F"/>
    <w:rsid w:val="00777569"/>
    <w:rsid w:val="00777625"/>
    <w:rsid w:val="007779B4"/>
    <w:rsid w:val="00780178"/>
    <w:rsid w:val="0078076E"/>
    <w:rsid w:val="00780E76"/>
    <w:rsid w:val="0078189A"/>
    <w:rsid w:val="00781D0F"/>
    <w:rsid w:val="00784C23"/>
    <w:rsid w:val="0078506D"/>
    <w:rsid w:val="00787075"/>
    <w:rsid w:val="00787297"/>
    <w:rsid w:val="007902EE"/>
    <w:rsid w:val="00791B37"/>
    <w:rsid w:val="00794BD0"/>
    <w:rsid w:val="007951ED"/>
    <w:rsid w:val="0079692C"/>
    <w:rsid w:val="0079702A"/>
    <w:rsid w:val="00797049"/>
    <w:rsid w:val="007A09E7"/>
    <w:rsid w:val="007A2BAF"/>
    <w:rsid w:val="007A300C"/>
    <w:rsid w:val="007A3CC8"/>
    <w:rsid w:val="007A3F75"/>
    <w:rsid w:val="007A52EE"/>
    <w:rsid w:val="007A6443"/>
    <w:rsid w:val="007A7426"/>
    <w:rsid w:val="007A7E23"/>
    <w:rsid w:val="007B02BD"/>
    <w:rsid w:val="007B0D46"/>
    <w:rsid w:val="007B1267"/>
    <w:rsid w:val="007B1591"/>
    <w:rsid w:val="007B1939"/>
    <w:rsid w:val="007B3DA8"/>
    <w:rsid w:val="007B50D2"/>
    <w:rsid w:val="007B68EC"/>
    <w:rsid w:val="007C0ED1"/>
    <w:rsid w:val="007C0ED5"/>
    <w:rsid w:val="007C34A6"/>
    <w:rsid w:val="007C3A04"/>
    <w:rsid w:val="007C4DFE"/>
    <w:rsid w:val="007C6D85"/>
    <w:rsid w:val="007C74AA"/>
    <w:rsid w:val="007C787E"/>
    <w:rsid w:val="007C79AA"/>
    <w:rsid w:val="007D1438"/>
    <w:rsid w:val="007D2939"/>
    <w:rsid w:val="007D2F46"/>
    <w:rsid w:val="007D5353"/>
    <w:rsid w:val="007D587C"/>
    <w:rsid w:val="007D5A8E"/>
    <w:rsid w:val="007D6FDC"/>
    <w:rsid w:val="007E05AB"/>
    <w:rsid w:val="007E0751"/>
    <w:rsid w:val="007E116A"/>
    <w:rsid w:val="007E18DF"/>
    <w:rsid w:val="007E2290"/>
    <w:rsid w:val="007E26DD"/>
    <w:rsid w:val="007E462A"/>
    <w:rsid w:val="007E46DF"/>
    <w:rsid w:val="007E52BA"/>
    <w:rsid w:val="007E5550"/>
    <w:rsid w:val="007F15D7"/>
    <w:rsid w:val="007F2B66"/>
    <w:rsid w:val="007F30E8"/>
    <w:rsid w:val="007F455D"/>
    <w:rsid w:val="007F5B71"/>
    <w:rsid w:val="007F5E2D"/>
    <w:rsid w:val="007F7FE8"/>
    <w:rsid w:val="008017BC"/>
    <w:rsid w:val="00801D8D"/>
    <w:rsid w:val="00802FDB"/>
    <w:rsid w:val="00806664"/>
    <w:rsid w:val="00806EF2"/>
    <w:rsid w:val="00807B21"/>
    <w:rsid w:val="0081321F"/>
    <w:rsid w:val="0081406E"/>
    <w:rsid w:val="008157CD"/>
    <w:rsid w:val="00815C72"/>
    <w:rsid w:val="00816191"/>
    <w:rsid w:val="008165DD"/>
    <w:rsid w:val="008167CD"/>
    <w:rsid w:val="00816DCB"/>
    <w:rsid w:val="00816DE1"/>
    <w:rsid w:val="0081757F"/>
    <w:rsid w:val="00817693"/>
    <w:rsid w:val="00817AE7"/>
    <w:rsid w:val="008210AE"/>
    <w:rsid w:val="00821282"/>
    <w:rsid w:val="00822929"/>
    <w:rsid w:val="0082296A"/>
    <w:rsid w:val="00822C41"/>
    <w:rsid w:val="00823DF2"/>
    <w:rsid w:val="00826CC0"/>
    <w:rsid w:val="00826D9F"/>
    <w:rsid w:val="0082700B"/>
    <w:rsid w:val="00831996"/>
    <w:rsid w:val="00831C04"/>
    <w:rsid w:val="008324C0"/>
    <w:rsid w:val="008354EE"/>
    <w:rsid w:val="00835705"/>
    <w:rsid w:val="00836751"/>
    <w:rsid w:val="008372E6"/>
    <w:rsid w:val="00837F0D"/>
    <w:rsid w:val="00841ACC"/>
    <w:rsid w:val="0084213B"/>
    <w:rsid w:val="008443D1"/>
    <w:rsid w:val="008456CB"/>
    <w:rsid w:val="00845FD1"/>
    <w:rsid w:val="00846022"/>
    <w:rsid w:val="0084690D"/>
    <w:rsid w:val="008469FD"/>
    <w:rsid w:val="00852BEF"/>
    <w:rsid w:val="00852DDC"/>
    <w:rsid w:val="008530FF"/>
    <w:rsid w:val="00853195"/>
    <w:rsid w:val="00853B3A"/>
    <w:rsid w:val="00854387"/>
    <w:rsid w:val="00855D24"/>
    <w:rsid w:val="0085614D"/>
    <w:rsid w:val="0085661B"/>
    <w:rsid w:val="0085745F"/>
    <w:rsid w:val="008576B1"/>
    <w:rsid w:val="00857D5F"/>
    <w:rsid w:val="0086143F"/>
    <w:rsid w:val="00861BAD"/>
    <w:rsid w:val="008629AA"/>
    <w:rsid w:val="00862C5D"/>
    <w:rsid w:val="00864F81"/>
    <w:rsid w:val="00867673"/>
    <w:rsid w:val="00867D08"/>
    <w:rsid w:val="0087016E"/>
    <w:rsid w:val="00873D2E"/>
    <w:rsid w:val="00874D06"/>
    <w:rsid w:val="00875290"/>
    <w:rsid w:val="00877333"/>
    <w:rsid w:val="00881542"/>
    <w:rsid w:val="00882F34"/>
    <w:rsid w:val="0088399F"/>
    <w:rsid w:val="008868F5"/>
    <w:rsid w:val="0089033B"/>
    <w:rsid w:val="0089169C"/>
    <w:rsid w:val="0089180B"/>
    <w:rsid w:val="00892759"/>
    <w:rsid w:val="0089334A"/>
    <w:rsid w:val="00893679"/>
    <w:rsid w:val="008948F2"/>
    <w:rsid w:val="00895325"/>
    <w:rsid w:val="0089574A"/>
    <w:rsid w:val="008960E4"/>
    <w:rsid w:val="0089619D"/>
    <w:rsid w:val="008973F6"/>
    <w:rsid w:val="00897558"/>
    <w:rsid w:val="00897E00"/>
    <w:rsid w:val="008A1878"/>
    <w:rsid w:val="008A1931"/>
    <w:rsid w:val="008A1C63"/>
    <w:rsid w:val="008A24FF"/>
    <w:rsid w:val="008A4058"/>
    <w:rsid w:val="008A4927"/>
    <w:rsid w:val="008A63EF"/>
    <w:rsid w:val="008B0F79"/>
    <w:rsid w:val="008B2286"/>
    <w:rsid w:val="008B32C8"/>
    <w:rsid w:val="008B3365"/>
    <w:rsid w:val="008B539D"/>
    <w:rsid w:val="008B6D2F"/>
    <w:rsid w:val="008B7122"/>
    <w:rsid w:val="008B7F6B"/>
    <w:rsid w:val="008C03BF"/>
    <w:rsid w:val="008C05B0"/>
    <w:rsid w:val="008C1533"/>
    <w:rsid w:val="008C32BB"/>
    <w:rsid w:val="008C3493"/>
    <w:rsid w:val="008C3C90"/>
    <w:rsid w:val="008C535A"/>
    <w:rsid w:val="008C5816"/>
    <w:rsid w:val="008C6EB1"/>
    <w:rsid w:val="008D03DA"/>
    <w:rsid w:val="008D1794"/>
    <w:rsid w:val="008D4625"/>
    <w:rsid w:val="008D5583"/>
    <w:rsid w:val="008E0AE6"/>
    <w:rsid w:val="008E12A4"/>
    <w:rsid w:val="008E1B60"/>
    <w:rsid w:val="008E30CF"/>
    <w:rsid w:val="008E3C78"/>
    <w:rsid w:val="008E566F"/>
    <w:rsid w:val="008F0C13"/>
    <w:rsid w:val="008F119C"/>
    <w:rsid w:val="008F1BFA"/>
    <w:rsid w:val="008F5673"/>
    <w:rsid w:val="008F6FE5"/>
    <w:rsid w:val="009020E3"/>
    <w:rsid w:val="00902324"/>
    <w:rsid w:val="0090305D"/>
    <w:rsid w:val="00903063"/>
    <w:rsid w:val="00903B74"/>
    <w:rsid w:val="00906E06"/>
    <w:rsid w:val="00907A46"/>
    <w:rsid w:val="00907C92"/>
    <w:rsid w:val="00910582"/>
    <w:rsid w:val="00911DF8"/>
    <w:rsid w:val="00911FC8"/>
    <w:rsid w:val="0091263B"/>
    <w:rsid w:val="00913266"/>
    <w:rsid w:val="0091359E"/>
    <w:rsid w:val="00913E09"/>
    <w:rsid w:val="00913E2C"/>
    <w:rsid w:val="00914743"/>
    <w:rsid w:val="009157F3"/>
    <w:rsid w:val="00915ECF"/>
    <w:rsid w:val="00916C1C"/>
    <w:rsid w:val="00917349"/>
    <w:rsid w:val="00917979"/>
    <w:rsid w:val="0092026A"/>
    <w:rsid w:val="00921EB6"/>
    <w:rsid w:val="00923E1D"/>
    <w:rsid w:val="00926019"/>
    <w:rsid w:val="00926184"/>
    <w:rsid w:val="00926AE1"/>
    <w:rsid w:val="0092768F"/>
    <w:rsid w:val="00930232"/>
    <w:rsid w:val="00932433"/>
    <w:rsid w:val="00932700"/>
    <w:rsid w:val="009350E8"/>
    <w:rsid w:val="0094126A"/>
    <w:rsid w:val="00941725"/>
    <w:rsid w:val="00941DCD"/>
    <w:rsid w:val="009426ED"/>
    <w:rsid w:val="00942E95"/>
    <w:rsid w:val="00944037"/>
    <w:rsid w:val="00944160"/>
    <w:rsid w:val="009444DE"/>
    <w:rsid w:val="00944739"/>
    <w:rsid w:val="0094529E"/>
    <w:rsid w:val="0094589A"/>
    <w:rsid w:val="00946F98"/>
    <w:rsid w:val="00947594"/>
    <w:rsid w:val="009507E6"/>
    <w:rsid w:val="00951A14"/>
    <w:rsid w:val="009538E9"/>
    <w:rsid w:val="009547C0"/>
    <w:rsid w:val="0095764A"/>
    <w:rsid w:val="00957ACA"/>
    <w:rsid w:val="00960405"/>
    <w:rsid w:val="00962DF3"/>
    <w:rsid w:val="00964111"/>
    <w:rsid w:val="009646C8"/>
    <w:rsid w:val="0096488D"/>
    <w:rsid w:val="00964A54"/>
    <w:rsid w:val="00965AAF"/>
    <w:rsid w:val="00965BC9"/>
    <w:rsid w:val="00965BED"/>
    <w:rsid w:val="0096653B"/>
    <w:rsid w:val="00967A1B"/>
    <w:rsid w:val="0097024E"/>
    <w:rsid w:val="009709FB"/>
    <w:rsid w:val="00972216"/>
    <w:rsid w:val="009723F7"/>
    <w:rsid w:val="009726CB"/>
    <w:rsid w:val="00972809"/>
    <w:rsid w:val="00973139"/>
    <w:rsid w:val="009744D5"/>
    <w:rsid w:val="009762A7"/>
    <w:rsid w:val="0097637F"/>
    <w:rsid w:val="00977A5C"/>
    <w:rsid w:val="009805D3"/>
    <w:rsid w:val="00981BCE"/>
    <w:rsid w:val="009821B0"/>
    <w:rsid w:val="00982593"/>
    <w:rsid w:val="009828B1"/>
    <w:rsid w:val="009835E1"/>
    <w:rsid w:val="00985390"/>
    <w:rsid w:val="00985DDD"/>
    <w:rsid w:val="009873B7"/>
    <w:rsid w:val="00987926"/>
    <w:rsid w:val="00990549"/>
    <w:rsid w:val="00991951"/>
    <w:rsid w:val="00991A14"/>
    <w:rsid w:val="0099463F"/>
    <w:rsid w:val="00994A9D"/>
    <w:rsid w:val="009967FC"/>
    <w:rsid w:val="009A2D08"/>
    <w:rsid w:val="009A5BC4"/>
    <w:rsid w:val="009A6141"/>
    <w:rsid w:val="009A713B"/>
    <w:rsid w:val="009A7695"/>
    <w:rsid w:val="009B1C2F"/>
    <w:rsid w:val="009B56F2"/>
    <w:rsid w:val="009B5F02"/>
    <w:rsid w:val="009B6DAF"/>
    <w:rsid w:val="009B74CB"/>
    <w:rsid w:val="009C55BA"/>
    <w:rsid w:val="009C5A69"/>
    <w:rsid w:val="009C5B1A"/>
    <w:rsid w:val="009C5EA1"/>
    <w:rsid w:val="009C6733"/>
    <w:rsid w:val="009C6785"/>
    <w:rsid w:val="009C69FD"/>
    <w:rsid w:val="009C7D2C"/>
    <w:rsid w:val="009D00F5"/>
    <w:rsid w:val="009D2898"/>
    <w:rsid w:val="009D2ACA"/>
    <w:rsid w:val="009D300C"/>
    <w:rsid w:val="009D3D24"/>
    <w:rsid w:val="009D3FDC"/>
    <w:rsid w:val="009D4605"/>
    <w:rsid w:val="009D548F"/>
    <w:rsid w:val="009D5BE6"/>
    <w:rsid w:val="009D6B05"/>
    <w:rsid w:val="009D7FFE"/>
    <w:rsid w:val="009E044F"/>
    <w:rsid w:val="009E0498"/>
    <w:rsid w:val="009E24F6"/>
    <w:rsid w:val="009E2FA3"/>
    <w:rsid w:val="009E311E"/>
    <w:rsid w:val="009E3B9F"/>
    <w:rsid w:val="009E3DF5"/>
    <w:rsid w:val="009E3EBA"/>
    <w:rsid w:val="009E6268"/>
    <w:rsid w:val="009E715D"/>
    <w:rsid w:val="009E7283"/>
    <w:rsid w:val="009E7496"/>
    <w:rsid w:val="009E74E3"/>
    <w:rsid w:val="009F02AD"/>
    <w:rsid w:val="009F02D9"/>
    <w:rsid w:val="009F04B8"/>
    <w:rsid w:val="009F17A4"/>
    <w:rsid w:val="009F1F5F"/>
    <w:rsid w:val="009F2CE8"/>
    <w:rsid w:val="009F353F"/>
    <w:rsid w:val="009F3B27"/>
    <w:rsid w:val="009F3F67"/>
    <w:rsid w:val="009F4738"/>
    <w:rsid w:val="009F693D"/>
    <w:rsid w:val="009F76E5"/>
    <w:rsid w:val="00A003B9"/>
    <w:rsid w:val="00A00FD2"/>
    <w:rsid w:val="00A02A40"/>
    <w:rsid w:val="00A0323F"/>
    <w:rsid w:val="00A03BF9"/>
    <w:rsid w:val="00A03CE6"/>
    <w:rsid w:val="00A0442C"/>
    <w:rsid w:val="00A0448F"/>
    <w:rsid w:val="00A058A6"/>
    <w:rsid w:val="00A05B5D"/>
    <w:rsid w:val="00A0680B"/>
    <w:rsid w:val="00A06E97"/>
    <w:rsid w:val="00A0742B"/>
    <w:rsid w:val="00A07826"/>
    <w:rsid w:val="00A1228D"/>
    <w:rsid w:val="00A126E7"/>
    <w:rsid w:val="00A131A4"/>
    <w:rsid w:val="00A13CF2"/>
    <w:rsid w:val="00A14C85"/>
    <w:rsid w:val="00A20B3B"/>
    <w:rsid w:val="00A23220"/>
    <w:rsid w:val="00A2562D"/>
    <w:rsid w:val="00A25F7A"/>
    <w:rsid w:val="00A266DB"/>
    <w:rsid w:val="00A274DA"/>
    <w:rsid w:val="00A27C58"/>
    <w:rsid w:val="00A302F1"/>
    <w:rsid w:val="00A30479"/>
    <w:rsid w:val="00A30949"/>
    <w:rsid w:val="00A31063"/>
    <w:rsid w:val="00A3130D"/>
    <w:rsid w:val="00A313B9"/>
    <w:rsid w:val="00A31D2F"/>
    <w:rsid w:val="00A32524"/>
    <w:rsid w:val="00A3480A"/>
    <w:rsid w:val="00A35911"/>
    <w:rsid w:val="00A4209D"/>
    <w:rsid w:val="00A439E0"/>
    <w:rsid w:val="00A45A43"/>
    <w:rsid w:val="00A45E2C"/>
    <w:rsid w:val="00A46297"/>
    <w:rsid w:val="00A46490"/>
    <w:rsid w:val="00A46D0A"/>
    <w:rsid w:val="00A47B8A"/>
    <w:rsid w:val="00A47C71"/>
    <w:rsid w:val="00A50F45"/>
    <w:rsid w:val="00A51AEF"/>
    <w:rsid w:val="00A53057"/>
    <w:rsid w:val="00A53C5C"/>
    <w:rsid w:val="00A54F35"/>
    <w:rsid w:val="00A54FC2"/>
    <w:rsid w:val="00A551E8"/>
    <w:rsid w:val="00A5770C"/>
    <w:rsid w:val="00A5782B"/>
    <w:rsid w:val="00A601CA"/>
    <w:rsid w:val="00A60BA0"/>
    <w:rsid w:val="00A60E3E"/>
    <w:rsid w:val="00A61EEA"/>
    <w:rsid w:val="00A63962"/>
    <w:rsid w:val="00A63965"/>
    <w:rsid w:val="00A65953"/>
    <w:rsid w:val="00A67B5D"/>
    <w:rsid w:val="00A67CE1"/>
    <w:rsid w:val="00A70306"/>
    <w:rsid w:val="00A70E8F"/>
    <w:rsid w:val="00A713B8"/>
    <w:rsid w:val="00A71D88"/>
    <w:rsid w:val="00A722CD"/>
    <w:rsid w:val="00A7309D"/>
    <w:rsid w:val="00A73135"/>
    <w:rsid w:val="00A7320D"/>
    <w:rsid w:val="00A73722"/>
    <w:rsid w:val="00A73C17"/>
    <w:rsid w:val="00A744BC"/>
    <w:rsid w:val="00A74E9D"/>
    <w:rsid w:val="00A762EA"/>
    <w:rsid w:val="00A76EAC"/>
    <w:rsid w:val="00A77437"/>
    <w:rsid w:val="00A77964"/>
    <w:rsid w:val="00A8112D"/>
    <w:rsid w:val="00A81BDA"/>
    <w:rsid w:val="00A84AAA"/>
    <w:rsid w:val="00A8532F"/>
    <w:rsid w:val="00A86045"/>
    <w:rsid w:val="00A866AD"/>
    <w:rsid w:val="00A90163"/>
    <w:rsid w:val="00A90225"/>
    <w:rsid w:val="00A916F9"/>
    <w:rsid w:val="00A92FF7"/>
    <w:rsid w:val="00A93700"/>
    <w:rsid w:val="00A941FA"/>
    <w:rsid w:val="00A94A95"/>
    <w:rsid w:val="00A94C90"/>
    <w:rsid w:val="00A95ACA"/>
    <w:rsid w:val="00A973D2"/>
    <w:rsid w:val="00A97A62"/>
    <w:rsid w:val="00AA01D7"/>
    <w:rsid w:val="00AA08F1"/>
    <w:rsid w:val="00AA10DA"/>
    <w:rsid w:val="00AA1112"/>
    <w:rsid w:val="00AA369B"/>
    <w:rsid w:val="00AA4B22"/>
    <w:rsid w:val="00AA50F6"/>
    <w:rsid w:val="00AA5A51"/>
    <w:rsid w:val="00AA67FA"/>
    <w:rsid w:val="00AB027F"/>
    <w:rsid w:val="00AB060D"/>
    <w:rsid w:val="00AB13A9"/>
    <w:rsid w:val="00AB1AF2"/>
    <w:rsid w:val="00AB1B81"/>
    <w:rsid w:val="00AB2471"/>
    <w:rsid w:val="00AB35F0"/>
    <w:rsid w:val="00AB6FB8"/>
    <w:rsid w:val="00AC08F8"/>
    <w:rsid w:val="00AC0B7F"/>
    <w:rsid w:val="00AC0BE7"/>
    <w:rsid w:val="00AC2746"/>
    <w:rsid w:val="00AC4925"/>
    <w:rsid w:val="00AC49C1"/>
    <w:rsid w:val="00AC51FF"/>
    <w:rsid w:val="00AC53BF"/>
    <w:rsid w:val="00AC69AD"/>
    <w:rsid w:val="00AC74EC"/>
    <w:rsid w:val="00AC7DEC"/>
    <w:rsid w:val="00AD187C"/>
    <w:rsid w:val="00AD301C"/>
    <w:rsid w:val="00AD34A8"/>
    <w:rsid w:val="00AD4141"/>
    <w:rsid w:val="00AD485F"/>
    <w:rsid w:val="00AD6555"/>
    <w:rsid w:val="00AD72FC"/>
    <w:rsid w:val="00AD78BD"/>
    <w:rsid w:val="00AE01F3"/>
    <w:rsid w:val="00AE058F"/>
    <w:rsid w:val="00AE1DA5"/>
    <w:rsid w:val="00AE29A6"/>
    <w:rsid w:val="00AE2D77"/>
    <w:rsid w:val="00AE3069"/>
    <w:rsid w:val="00AE472D"/>
    <w:rsid w:val="00AE5183"/>
    <w:rsid w:val="00AE59AA"/>
    <w:rsid w:val="00AE6F9A"/>
    <w:rsid w:val="00AE7528"/>
    <w:rsid w:val="00AF0424"/>
    <w:rsid w:val="00AF0AF3"/>
    <w:rsid w:val="00AF1148"/>
    <w:rsid w:val="00AF236F"/>
    <w:rsid w:val="00AF30D6"/>
    <w:rsid w:val="00AF3FD6"/>
    <w:rsid w:val="00AF4E5A"/>
    <w:rsid w:val="00AF694E"/>
    <w:rsid w:val="00AF7D10"/>
    <w:rsid w:val="00B000DB"/>
    <w:rsid w:val="00B00578"/>
    <w:rsid w:val="00B01596"/>
    <w:rsid w:val="00B02FC7"/>
    <w:rsid w:val="00B041C1"/>
    <w:rsid w:val="00B042FA"/>
    <w:rsid w:val="00B04F11"/>
    <w:rsid w:val="00B05226"/>
    <w:rsid w:val="00B0552F"/>
    <w:rsid w:val="00B05B1A"/>
    <w:rsid w:val="00B06069"/>
    <w:rsid w:val="00B07F33"/>
    <w:rsid w:val="00B10803"/>
    <w:rsid w:val="00B11021"/>
    <w:rsid w:val="00B114B9"/>
    <w:rsid w:val="00B1196F"/>
    <w:rsid w:val="00B142A4"/>
    <w:rsid w:val="00B15441"/>
    <w:rsid w:val="00B16098"/>
    <w:rsid w:val="00B161DB"/>
    <w:rsid w:val="00B17513"/>
    <w:rsid w:val="00B1758E"/>
    <w:rsid w:val="00B176F7"/>
    <w:rsid w:val="00B177F5"/>
    <w:rsid w:val="00B179E4"/>
    <w:rsid w:val="00B217A0"/>
    <w:rsid w:val="00B235C6"/>
    <w:rsid w:val="00B235E3"/>
    <w:rsid w:val="00B2564D"/>
    <w:rsid w:val="00B25C65"/>
    <w:rsid w:val="00B26E41"/>
    <w:rsid w:val="00B27EC5"/>
    <w:rsid w:val="00B27FB7"/>
    <w:rsid w:val="00B30FD6"/>
    <w:rsid w:val="00B31CB4"/>
    <w:rsid w:val="00B34527"/>
    <w:rsid w:val="00B34AFA"/>
    <w:rsid w:val="00B34F79"/>
    <w:rsid w:val="00B3595B"/>
    <w:rsid w:val="00B40AD0"/>
    <w:rsid w:val="00B4189F"/>
    <w:rsid w:val="00B42C61"/>
    <w:rsid w:val="00B42CA4"/>
    <w:rsid w:val="00B42E0E"/>
    <w:rsid w:val="00B45EB9"/>
    <w:rsid w:val="00B46CB7"/>
    <w:rsid w:val="00B47767"/>
    <w:rsid w:val="00B4784E"/>
    <w:rsid w:val="00B53102"/>
    <w:rsid w:val="00B553FA"/>
    <w:rsid w:val="00B560CD"/>
    <w:rsid w:val="00B565C4"/>
    <w:rsid w:val="00B56BC6"/>
    <w:rsid w:val="00B5715C"/>
    <w:rsid w:val="00B5794C"/>
    <w:rsid w:val="00B6085E"/>
    <w:rsid w:val="00B61545"/>
    <w:rsid w:val="00B62937"/>
    <w:rsid w:val="00B62E03"/>
    <w:rsid w:val="00B640A8"/>
    <w:rsid w:val="00B64EE2"/>
    <w:rsid w:val="00B65A64"/>
    <w:rsid w:val="00B73740"/>
    <w:rsid w:val="00B73A01"/>
    <w:rsid w:val="00B73D22"/>
    <w:rsid w:val="00B73D3C"/>
    <w:rsid w:val="00B74907"/>
    <w:rsid w:val="00B74EAB"/>
    <w:rsid w:val="00B75630"/>
    <w:rsid w:val="00B75D81"/>
    <w:rsid w:val="00B7613F"/>
    <w:rsid w:val="00B7616D"/>
    <w:rsid w:val="00B76187"/>
    <w:rsid w:val="00B7618A"/>
    <w:rsid w:val="00B77838"/>
    <w:rsid w:val="00B803A7"/>
    <w:rsid w:val="00B80C1A"/>
    <w:rsid w:val="00B811CD"/>
    <w:rsid w:val="00B8180D"/>
    <w:rsid w:val="00B81B62"/>
    <w:rsid w:val="00B83D85"/>
    <w:rsid w:val="00B86913"/>
    <w:rsid w:val="00B87F57"/>
    <w:rsid w:val="00B936AB"/>
    <w:rsid w:val="00B937AD"/>
    <w:rsid w:val="00B93958"/>
    <w:rsid w:val="00B93F93"/>
    <w:rsid w:val="00B94F9B"/>
    <w:rsid w:val="00B95213"/>
    <w:rsid w:val="00B96441"/>
    <w:rsid w:val="00B96462"/>
    <w:rsid w:val="00B96505"/>
    <w:rsid w:val="00B96F12"/>
    <w:rsid w:val="00B976CF"/>
    <w:rsid w:val="00BA2137"/>
    <w:rsid w:val="00BA3364"/>
    <w:rsid w:val="00BA5BE9"/>
    <w:rsid w:val="00BA6E49"/>
    <w:rsid w:val="00BA7D6C"/>
    <w:rsid w:val="00BB0644"/>
    <w:rsid w:val="00BB111D"/>
    <w:rsid w:val="00BB1373"/>
    <w:rsid w:val="00BB1A28"/>
    <w:rsid w:val="00BB410C"/>
    <w:rsid w:val="00BB428D"/>
    <w:rsid w:val="00BB4EA2"/>
    <w:rsid w:val="00BB59BD"/>
    <w:rsid w:val="00BB5C0A"/>
    <w:rsid w:val="00BB5EE4"/>
    <w:rsid w:val="00BB5F1F"/>
    <w:rsid w:val="00BB7808"/>
    <w:rsid w:val="00BB7B79"/>
    <w:rsid w:val="00BC1C7A"/>
    <w:rsid w:val="00BC20EC"/>
    <w:rsid w:val="00BC20FD"/>
    <w:rsid w:val="00BC2961"/>
    <w:rsid w:val="00BC2DEC"/>
    <w:rsid w:val="00BC4835"/>
    <w:rsid w:val="00BC78C9"/>
    <w:rsid w:val="00BD06A8"/>
    <w:rsid w:val="00BD0E17"/>
    <w:rsid w:val="00BD1A0C"/>
    <w:rsid w:val="00BD1B5F"/>
    <w:rsid w:val="00BD1BD2"/>
    <w:rsid w:val="00BD1EBF"/>
    <w:rsid w:val="00BD44F3"/>
    <w:rsid w:val="00BD575C"/>
    <w:rsid w:val="00BD6279"/>
    <w:rsid w:val="00BD69F5"/>
    <w:rsid w:val="00BD6B2D"/>
    <w:rsid w:val="00BD6DDA"/>
    <w:rsid w:val="00BE01EA"/>
    <w:rsid w:val="00BE3698"/>
    <w:rsid w:val="00BE427C"/>
    <w:rsid w:val="00BE48AE"/>
    <w:rsid w:val="00BE520F"/>
    <w:rsid w:val="00BE7EDE"/>
    <w:rsid w:val="00BF13CE"/>
    <w:rsid w:val="00BF163B"/>
    <w:rsid w:val="00BF30C2"/>
    <w:rsid w:val="00BF3542"/>
    <w:rsid w:val="00BF3B5B"/>
    <w:rsid w:val="00BF3F48"/>
    <w:rsid w:val="00BF3F5C"/>
    <w:rsid w:val="00BF44F1"/>
    <w:rsid w:val="00BF6A2D"/>
    <w:rsid w:val="00BF7566"/>
    <w:rsid w:val="00BF7997"/>
    <w:rsid w:val="00C0084A"/>
    <w:rsid w:val="00C019E4"/>
    <w:rsid w:val="00C024DD"/>
    <w:rsid w:val="00C02D37"/>
    <w:rsid w:val="00C037ED"/>
    <w:rsid w:val="00C04B61"/>
    <w:rsid w:val="00C05028"/>
    <w:rsid w:val="00C058F8"/>
    <w:rsid w:val="00C05A98"/>
    <w:rsid w:val="00C05E62"/>
    <w:rsid w:val="00C1161B"/>
    <w:rsid w:val="00C141A1"/>
    <w:rsid w:val="00C1505B"/>
    <w:rsid w:val="00C15AFD"/>
    <w:rsid w:val="00C16362"/>
    <w:rsid w:val="00C163E3"/>
    <w:rsid w:val="00C16FFE"/>
    <w:rsid w:val="00C20A72"/>
    <w:rsid w:val="00C21B68"/>
    <w:rsid w:val="00C22044"/>
    <w:rsid w:val="00C22E3F"/>
    <w:rsid w:val="00C24175"/>
    <w:rsid w:val="00C26A6E"/>
    <w:rsid w:val="00C27171"/>
    <w:rsid w:val="00C275CE"/>
    <w:rsid w:val="00C301AF"/>
    <w:rsid w:val="00C302D8"/>
    <w:rsid w:val="00C315F7"/>
    <w:rsid w:val="00C34090"/>
    <w:rsid w:val="00C34EDA"/>
    <w:rsid w:val="00C3554E"/>
    <w:rsid w:val="00C35ED0"/>
    <w:rsid w:val="00C35F8F"/>
    <w:rsid w:val="00C36493"/>
    <w:rsid w:val="00C4045E"/>
    <w:rsid w:val="00C41B26"/>
    <w:rsid w:val="00C428BD"/>
    <w:rsid w:val="00C42B93"/>
    <w:rsid w:val="00C433D3"/>
    <w:rsid w:val="00C447DA"/>
    <w:rsid w:val="00C458C8"/>
    <w:rsid w:val="00C5061C"/>
    <w:rsid w:val="00C50ECC"/>
    <w:rsid w:val="00C517B5"/>
    <w:rsid w:val="00C518B5"/>
    <w:rsid w:val="00C51936"/>
    <w:rsid w:val="00C53A17"/>
    <w:rsid w:val="00C545E0"/>
    <w:rsid w:val="00C54BFA"/>
    <w:rsid w:val="00C54FBA"/>
    <w:rsid w:val="00C55253"/>
    <w:rsid w:val="00C55FDE"/>
    <w:rsid w:val="00C56EEA"/>
    <w:rsid w:val="00C57B9C"/>
    <w:rsid w:val="00C57BB3"/>
    <w:rsid w:val="00C60129"/>
    <w:rsid w:val="00C62098"/>
    <w:rsid w:val="00C62A3C"/>
    <w:rsid w:val="00C63865"/>
    <w:rsid w:val="00C6401F"/>
    <w:rsid w:val="00C65275"/>
    <w:rsid w:val="00C71250"/>
    <w:rsid w:val="00C71D91"/>
    <w:rsid w:val="00C7230E"/>
    <w:rsid w:val="00C73090"/>
    <w:rsid w:val="00C75F02"/>
    <w:rsid w:val="00C766E9"/>
    <w:rsid w:val="00C76948"/>
    <w:rsid w:val="00C777A0"/>
    <w:rsid w:val="00C77E1B"/>
    <w:rsid w:val="00C80F54"/>
    <w:rsid w:val="00C82EC4"/>
    <w:rsid w:val="00C8430F"/>
    <w:rsid w:val="00C84468"/>
    <w:rsid w:val="00C8550F"/>
    <w:rsid w:val="00C85FFD"/>
    <w:rsid w:val="00C90055"/>
    <w:rsid w:val="00C90494"/>
    <w:rsid w:val="00C909F6"/>
    <w:rsid w:val="00C91A86"/>
    <w:rsid w:val="00C9214B"/>
    <w:rsid w:val="00C93328"/>
    <w:rsid w:val="00C937C9"/>
    <w:rsid w:val="00C94187"/>
    <w:rsid w:val="00C962A2"/>
    <w:rsid w:val="00CA02FF"/>
    <w:rsid w:val="00CA0628"/>
    <w:rsid w:val="00CA1A38"/>
    <w:rsid w:val="00CA25A5"/>
    <w:rsid w:val="00CA34EC"/>
    <w:rsid w:val="00CA4048"/>
    <w:rsid w:val="00CA5FCC"/>
    <w:rsid w:val="00CB0FB1"/>
    <w:rsid w:val="00CB28CF"/>
    <w:rsid w:val="00CB3ACD"/>
    <w:rsid w:val="00CB3E46"/>
    <w:rsid w:val="00CB400D"/>
    <w:rsid w:val="00CB4C17"/>
    <w:rsid w:val="00CB57EB"/>
    <w:rsid w:val="00CB6594"/>
    <w:rsid w:val="00CB6EE9"/>
    <w:rsid w:val="00CC0B99"/>
    <w:rsid w:val="00CC0D10"/>
    <w:rsid w:val="00CC12F3"/>
    <w:rsid w:val="00CC2A62"/>
    <w:rsid w:val="00CC2BD4"/>
    <w:rsid w:val="00CC5665"/>
    <w:rsid w:val="00CC57C8"/>
    <w:rsid w:val="00CC5E53"/>
    <w:rsid w:val="00CC6AE8"/>
    <w:rsid w:val="00CC7E3F"/>
    <w:rsid w:val="00CD2585"/>
    <w:rsid w:val="00CD30FF"/>
    <w:rsid w:val="00CD3280"/>
    <w:rsid w:val="00CD3BB1"/>
    <w:rsid w:val="00CD5616"/>
    <w:rsid w:val="00CD66CE"/>
    <w:rsid w:val="00CD6C0C"/>
    <w:rsid w:val="00CD7419"/>
    <w:rsid w:val="00CD7C4F"/>
    <w:rsid w:val="00CE02B4"/>
    <w:rsid w:val="00CE0DBB"/>
    <w:rsid w:val="00CE28CB"/>
    <w:rsid w:val="00CE5A7B"/>
    <w:rsid w:val="00CE5DC7"/>
    <w:rsid w:val="00CE7158"/>
    <w:rsid w:val="00CE7D27"/>
    <w:rsid w:val="00CF0290"/>
    <w:rsid w:val="00CF08A5"/>
    <w:rsid w:val="00CF16A4"/>
    <w:rsid w:val="00CF178C"/>
    <w:rsid w:val="00CF3164"/>
    <w:rsid w:val="00CF3BC3"/>
    <w:rsid w:val="00CF4455"/>
    <w:rsid w:val="00CF4843"/>
    <w:rsid w:val="00CF64F8"/>
    <w:rsid w:val="00CF6573"/>
    <w:rsid w:val="00CF6996"/>
    <w:rsid w:val="00CF7457"/>
    <w:rsid w:val="00CF7734"/>
    <w:rsid w:val="00D00360"/>
    <w:rsid w:val="00D00958"/>
    <w:rsid w:val="00D00E6B"/>
    <w:rsid w:val="00D01294"/>
    <w:rsid w:val="00D01BFB"/>
    <w:rsid w:val="00D023EF"/>
    <w:rsid w:val="00D04ABC"/>
    <w:rsid w:val="00D05E1D"/>
    <w:rsid w:val="00D0711E"/>
    <w:rsid w:val="00D07822"/>
    <w:rsid w:val="00D07AAA"/>
    <w:rsid w:val="00D07FEC"/>
    <w:rsid w:val="00D1058A"/>
    <w:rsid w:val="00D10C10"/>
    <w:rsid w:val="00D11050"/>
    <w:rsid w:val="00D131FC"/>
    <w:rsid w:val="00D13574"/>
    <w:rsid w:val="00D1395B"/>
    <w:rsid w:val="00D14541"/>
    <w:rsid w:val="00D15B11"/>
    <w:rsid w:val="00D16466"/>
    <w:rsid w:val="00D17FFE"/>
    <w:rsid w:val="00D20669"/>
    <w:rsid w:val="00D20736"/>
    <w:rsid w:val="00D20803"/>
    <w:rsid w:val="00D2181B"/>
    <w:rsid w:val="00D22BEE"/>
    <w:rsid w:val="00D2353A"/>
    <w:rsid w:val="00D26588"/>
    <w:rsid w:val="00D267E1"/>
    <w:rsid w:val="00D26961"/>
    <w:rsid w:val="00D2709A"/>
    <w:rsid w:val="00D270D1"/>
    <w:rsid w:val="00D27414"/>
    <w:rsid w:val="00D276AE"/>
    <w:rsid w:val="00D303A9"/>
    <w:rsid w:val="00D326A6"/>
    <w:rsid w:val="00D32CF7"/>
    <w:rsid w:val="00D3301F"/>
    <w:rsid w:val="00D33D99"/>
    <w:rsid w:val="00D35058"/>
    <w:rsid w:val="00D358E3"/>
    <w:rsid w:val="00D3628C"/>
    <w:rsid w:val="00D376C6"/>
    <w:rsid w:val="00D43FED"/>
    <w:rsid w:val="00D47152"/>
    <w:rsid w:val="00D50AB5"/>
    <w:rsid w:val="00D51346"/>
    <w:rsid w:val="00D521C3"/>
    <w:rsid w:val="00D5324C"/>
    <w:rsid w:val="00D53CDB"/>
    <w:rsid w:val="00D559E1"/>
    <w:rsid w:val="00D55F81"/>
    <w:rsid w:val="00D563F6"/>
    <w:rsid w:val="00D57010"/>
    <w:rsid w:val="00D572D3"/>
    <w:rsid w:val="00D57751"/>
    <w:rsid w:val="00D5792B"/>
    <w:rsid w:val="00D61C05"/>
    <w:rsid w:val="00D626E9"/>
    <w:rsid w:val="00D636AC"/>
    <w:rsid w:val="00D63F2B"/>
    <w:rsid w:val="00D64EB6"/>
    <w:rsid w:val="00D65361"/>
    <w:rsid w:val="00D6629C"/>
    <w:rsid w:val="00D7115A"/>
    <w:rsid w:val="00D7151F"/>
    <w:rsid w:val="00D7182E"/>
    <w:rsid w:val="00D71D87"/>
    <w:rsid w:val="00D7274D"/>
    <w:rsid w:val="00D73328"/>
    <w:rsid w:val="00D73547"/>
    <w:rsid w:val="00D76407"/>
    <w:rsid w:val="00D772E9"/>
    <w:rsid w:val="00D807D2"/>
    <w:rsid w:val="00D808C4"/>
    <w:rsid w:val="00D8133B"/>
    <w:rsid w:val="00D81BF6"/>
    <w:rsid w:val="00D83C63"/>
    <w:rsid w:val="00D84D22"/>
    <w:rsid w:val="00D90126"/>
    <w:rsid w:val="00D92FA9"/>
    <w:rsid w:val="00D9422C"/>
    <w:rsid w:val="00D95335"/>
    <w:rsid w:val="00D97C56"/>
    <w:rsid w:val="00DA01D4"/>
    <w:rsid w:val="00DA09FA"/>
    <w:rsid w:val="00DA1648"/>
    <w:rsid w:val="00DA1D2F"/>
    <w:rsid w:val="00DA3426"/>
    <w:rsid w:val="00DA46F7"/>
    <w:rsid w:val="00DA4C53"/>
    <w:rsid w:val="00DA4FBA"/>
    <w:rsid w:val="00DA4FD2"/>
    <w:rsid w:val="00DA51B7"/>
    <w:rsid w:val="00DA5765"/>
    <w:rsid w:val="00DA5A54"/>
    <w:rsid w:val="00DA5AB6"/>
    <w:rsid w:val="00DA5CBF"/>
    <w:rsid w:val="00DA5EE4"/>
    <w:rsid w:val="00DA600D"/>
    <w:rsid w:val="00DA6B36"/>
    <w:rsid w:val="00DA6E5B"/>
    <w:rsid w:val="00DA6F49"/>
    <w:rsid w:val="00DA785B"/>
    <w:rsid w:val="00DB0654"/>
    <w:rsid w:val="00DB0A92"/>
    <w:rsid w:val="00DB10EB"/>
    <w:rsid w:val="00DB1400"/>
    <w:rsid w:val="00DB4638"/>
    <w:rsid w:val="00DB56CD"/>
    <w:rsid w:val="00DB5982"/>
    <w:rsid w:val="00DB665E"/>
    <w:rsid w:val="00DB6D4A"/>
    <w:rsid w:val="00DB70DC"/>
    <w:rsid w:val="00DB7BA0"/>
    <w:rsid w:val="00DC00F0"/>
    <w:rsid w:val="00DC4F04"/>
    <w:rsid w:val="00DC702D"/>
    <w:rsid w:val="00DC765C"/>
    <w:rsid w:val="00DC7C88"/>
    <w:rsid w:val="00DC7FC5"/>
    <w:rsid w:val="00DD0021"/>
    <w:rsid w:val="00DD22E3"/>
    <w:rsid w:val="00DD39A6"/>
    <w:rsid w:val="00DD4DFB"/>
    <w:rsid w:val="00DD5061"/>
    <w:rsid w:val="00DE007E"/>
    <w:rsid w:val="00DE2F72"/>
    <w:rsid w:val="00DE4511"/>
    <w:rsid w:val="00DE46C0"/>
    <w:rsid w:val="00DE59C0"/>
    <w:rsid w:val="00DE6A3E"/>
    <w:rsid w:val="00DF0055"/>
    <w:rsid w:val="00DF026D"/>
    <w:rsid w:val="00DF080C"/>
    <w:rsid w:val="00DF085A"/>
    <w:rsid w:val="00DF0D9B"/>
    <w:rsid w:val="00DF10FC"/>
    <w:rsid w:val="00DF24B9"/>
    <w:rsid w:val="00DF3E08"/>
    <w:rsid w:val="00DF3F4A"/>
    <w:rsid w:val="00DF47E1"/>
    <w:rsid w:val="00DF6A50"/>
    <w:rsid w:val="00DF710E"/>
    <w:rsid w:val="00E01CA2"/>
    <w:rsid w:val="00E02744"/>
    <w:rsid w:val="00E03875"/>
    <w:rsid w:val="00E04A1C"/>
    <w:rsid w:val="00E04C52"/>
    <w:rsid w:val="00E0543C"/>
    <w:rsid w:val="00E06C7E"/>
    <w:rsid w:val="00E06CF9"/>
    <w:rsid w:val="00E07EF6"/>
    <w:rsid w:val="00E101AF"/>
    <w:rsid w:val="00E10918"/>
    <w:rsid w:val="00E11F85"/>
    <w:rsid w:val="00E1271A"/>
    <w:rsid w:val="00E1315B"/>
    <w:rsid w:val="00E13246"/>
    <w:rsid w:val="00E158A9"/>
    <w:rsid w:val="00E15BBB"/>
    <w:rsid w:val="00E15BDD"/>
    <w:rsid w:val="00E16817"/>
    <w:rsid w:val="00E16F36"/>
    <w:rsid w:val="00E173AD"/>
    <w:rsid w:val="00E17AE0"/>
    <w:rsid w:val="00E213FC"/>
    <w:rsid w:val="00E22190"/>
    <w:rsid w:val="00E237ED"/>
    <w:rsid w:val="00E238AE"/>
    <w:rsid w:val="00E23B9B"/>
    <w:rsid w:val="00E24C8F"/>
    <w:rsid w:val="00E25F0A"/>
    <w:rsid w:val="00E3014F"/>
    <w:rsid w:val="00E309BF"/>
    <w:rsid w:val="00E32436"/>
    <w:rsid w:val="00E3423D"/>
    <w:rsid w:val="00E34F68"/>
    <w:rsid w:val="00E35D16"/>
    <w:rsid w:val="00E405CD"/>
    <w:rsid w:val="00E40713"/>
    <w:rsid w:val="00E428A2"/>
    <w:rsid w:val="00E42E0B"/>
    <w:rsid w:val="00E44FBD"/>
    <w:rsid w:val="00E4543F"/>
    <w:rsid w:val="00E47A54"/>
    <w:rsid w:val="00E50B31"/>
    <w:rsid w:val="00E5144D"/>
    <w:rsid w:val="00E51570"/>
    <w:rsid w:val="00E538BE"/>
    <w:rsid w:val="00E53A21"/>
    <w:rsid w:val="00E53C35"/>
    <w:rsid w:val="00E55A31"/>
    <w:rsid w:val="00E565E4"/>
    <w:rsid w:val="00E60465"/>
    <w:rsid w:val="00E607AC"/>
    <w:rsid w:val="00E60A4F"/>
    <w:rsid w:val="00E6107D"/>
    <w:rsid w:val="00E61BB7"/>
    <w:rsid w:val="00E61C29"/>
    <w:rsid w:val="00E621AE"/>
    <w:rsid w:val="00E62C0A"/>
    <w:rsid w:val="00E62CF3"/>
    <w:rsid w:val="00E63DB3"/>
    <w:rsid w:val="00E6421B"/>
    <w:rsid w:val="00E657F9"/>
    <w:rsid w:val="00E67164"/>
    <w:rsid w:val="00E6733C"/>
    <w:rsid w:val="00E67B37"/>
    <w:rsid w:val="00E71060"/>
    <w:rsid w:val="00E71AF9"/>
    <w:rsid w:val="00E73516"/>
    <w:rsid w:val="00E741A9"/>
    <w:rsid w:val="00E757F6"/>
    <w:rsid w:val="00E8095C"/>
    <w:rsid w:val="00E81D8E"/>
    <w:rsid w:val="00E81FBD"/>
    <w:rsid w:val="00E8304F"/>
    <w:rsid w:val="00E8485D"/>
    <w:rsid w:val="00E84C01"/>
    <w:rsid w:val="00E86061"/>
    <w:rsid w:val="00E87920"/>
    <w:rsid w:val="00E87D78"/>
    <w:rsid w:val="00E90C26"/>
    <w:rsid w:val="00E924E5"/>
    <w:rsid w:val="00E929F0"/>
    <w:rsid w:val="00E9442A"/>
    <w:rsid w:val="00E94CA7"/>
    <w:rsid w:val="00E95A99"/>
    <w:rsid w:val="00E96A36"/>
    <w:rsid w:val="00E96D09"/>
    <w:rsid w:val="00E97B58"/>
    <w:rsid w:val="00EA0353"/>
    <w:rsid w:val="00EA10F5"/>
    <w:rsid w:val="00EA1FDB"/>
    <w:rsid w:val="00EA209C"/>
    <w:rsid w:val="00EA5164"/>
    <w:rsid w:val="00EA5A0F"/>
    <w:rsid w:val="00EA5E36"/>
    <w:rsid w:val="00EA61A2"/>
    <w:rsid w:val="00EA6400"/>
    <w:rsid w:val="00EA6D29"/>
    <w:rsid w:val="00EB2A4B"/>
    <w:rsid w:val="00EB41AF"/>
    <w:rsid w:val="00EB55C2"/>
    <w:rsid w:val="00EB5AE2"/>
    <w:rsid w:val="00EB6237"/>
    <w:rsid w:val="00EB6BC7"/>
    <w:rsid w:val="00EB7855"/>
    <w:rsid w:val="00EC1899"/>
    <w:rsid w:val="00EC1FC7"/>
    <w:rsid w:val="00EC3A87"/>
    <w:rsid w:val="00EC48E2"/>
    <w:rsid w:val="00EC6533"/>
    <w:rsid w:val="00ED03AA"/>
    <w:rsid w:val="00ED1714"/>
    <w:rsid w:val="00ED24D6"/>
    <w:rsid w:val="00ED4165"/>
    <w:rsid w:val="00ED4A16"/>
    <w:rsid w:val="00ED6AAD"/>
    <w:rsid w:val="00ED7742"/>
    <w:rsid w:val="00ED7E8E"/>
    <w:rsid w:val="00EE02FB"/>
    <w:rsid w:val="00EE15ED"/>
    <w:rsid w:val="00EE3224"/>
    <w:rsid w:val="00EE3B1B"/>
    <w:rsid w:val="00EE4324"/>
    <w:rsid w:val="00EE46D9"/>
    <w:rsid w:val="00EF0203"/>
    <w:rsid w:val="00EF0524"/>
    <w:rsid w:val="00EF3193"/>
    <w:rsid w:val="00EF3246"/>
    <w:rsid w:val="00EF3503"/>
    <w:rsid w:val="00EF4296"/>
    <w:rsid w:val="00EF5E56"/>
    <w:rsid w:val="00EF5F71"/>
    <w:rsid w:val="00EF64B1"/>
    <w:rsid w:val="00EF653D"/>
    <w:rsid w:val="00F03DDB"/>
    <w:rsid w:val="00F047CC"/>
    <w:rsid w:val="00F05495"/>
    <w:rsid w:val="00F0557A"/>
    <w:rsid w:val="00F05733"/>
    <w:rsid w:val="00F05956"/>
    <w:rsid w:val="00F07822"/>
    <w:rsid w:val="00F125F7"/>
    <w:rsid w:val="00F128BF"/>
    <w:rsid w:val="00F129B8"/>
    <w:rsid w:val="00F12F02"/>
    <w:rsid w:val="00F1676A"/>
    <w:rsid w:val="00F1730D"/>
    <w:rsid w:val="00F17478"/>
    <w:rsid w:val="00F20C46"/>
    <w:rsid w:val="00F20C91"/>
    <w:rsid w:val="00F20F27"/>
    <w:rsid w:val="00F229DB"/>
    <w:rsid w:val="00F23447"/>
    <w:rsid w:val="00F23C16"/>
    <w:rsid w:val="00F23D4C"/>
    <w:rsid w:val="00F243E4"/>
    <w:rsid w:val="00F24933"/>
    <w:rsid w:val="00F24C40"/>
    <w:rsid w:val="00F2514D"/>
    <w:rsid w:val="00F26985"/>
    <w:rsid w:val="00F27BBB"/>
    <w:rsid w:val="00F310A8"/>
    <w:rsid w:val="00F32CEF"/>
    <w:rsid w:val="00F349CF"/>
    <w:rsid w:val="00F35513"/>
    <w:rsid w:val="00F425E0"/>
    <w:rsid w:val="00F43406"/>
    <w:rsid w:val="00F439DA"/>
    <w:rsid w:val="00F461D9"/>
    <w:rsid w:val="00F462C6"/>
    <w:rsid w:val="00F472D1"/>
    <w:rsid w:val="00F47AD3"/>
    <w:rsid w:val="00F5376D"/>
    <w:rsid w:val="00F54293"/>
    <w:rsid w:val="00F548E5"/>
    <w:rsid w:val="00F55D46"/>
    <w:rsid w:val="00F55ECD"/>
    <w:rsid w:val="00F56C11"/>
    <w:rsid w:val="00F5736D"/>
    <w:rsid w:val="00F60DB6"/>
    <w:rsid w:val="00F623AA"/>
    <w:rsid w:val="00F635E3"/>
    <w:rsid w:val="00F64820"/>
    <w:rsid w:val="00F668D4"/>
    <w:rsid w:val="00F6797E"/>
    <w:rsid w:val="00F67B44"/>
    <w:rsid w:val="00F70113"/>
    <w:rsid w:val="00F710E1"/>
    <w:rsid w:val="00F71F4B"/>
    <w:rsid w:val="00F72CA3"/>
    <w:rsid w:val="00F74D4C"/>
    <w:rsid w:val="00F7539F"/>
    <w:rsid w:val="00F773AC"/>
    <w:rsid w:val="00F80753"/>
    <w:rsid w:val="00F819E5"/>
    <w:rsid w:val="00F823AF"/>
    <w:rsid w:val="00F82AA2"/>
    <w:rsid w:val="00F8304F"/>
    <w:rsid w:val="00F8336E"/>
    <w:rsid w:val="00F841E9"/>
    <w:rsid w:val="00F85011"/>
    <w:rsid w:val="00F86355"/>
    <w:rsid w:val="00F87521"/>
    <w:rsid w:val="00F90165"/>
    <w:rsid w:val="00F9366A"/>
    <w:rsid w:val="00F94059"/>
    <w:rsid w:val="00F953A5"/>
    <w:rsid w:val="00F95B87"/>
    <w:rsid w:val="00F95E1E"/>
    <w:rsid w:val="00F961FB"/>
    <w:rsid w:val="00FA02DC"/>
    <w:rsid w:val="00FA255A"/>
    <w:rsid w:val="00FA2736"/>
    <w:rsid w:val="00FA3610"/>
    <w:rsid w:val="00FA4842"/>
    <w:rsid w:val="00FA58BF"/>
    <w:rsid w:val="00FA5D91"/>
    <w:rsid w:val="00FA5ECD"/>
    <w:rsid w:val="00FA67F5"/>
    <w:rsid w:val="00FA6B46"/>
    <w:rsid w:val="00FB0268"/>
    <w:rsid w:val="00FB0F8D"/>
    <w:rsid w:val="00FB17B8"/>
    <w:rsid w:val="00FB2B4E"/>
    <w:rsid w:val="00FB3C07"/>
    <w:rsid w:val="00FB512C"/>
    <w:rsid w:val="00FB532B"/>
    <w:rsid w:val="00FB5DCD"/>
    <w:rsid w:val="00FC37C9"/>
    <w:rsid w:val="00FC39C9"/>
    <w:rsid w:val="00FC40D5"/>
    <w:rsid w:val="00FC562D"/>
    <w:rsid w:val="00FC6387"/>
    <w:rsid w:val="00FC726A"/>
    <w:rsid w:val="00FD0DD6"/>
    <w:rsid w:val="00FD3B82"/>
    <w:rsid w:val="00FD4A27"/>
    <w:rsid w:val="00FD5409"/>
    <w:rsid w:val="00FE0402"/>
    <w:rsid w:val="00FE2534"/>
    <w:rsid w:val="00FE3007"/>
    <w:rsid w:val="00FE69AB"/>
    <w:rsid w:val="00FF14D5"/>
    <w:rsid w:val="00FF2D40"/>
    <w:rsid w:val="00FF2DFA"/>
    <w:rsid w:val="00FF3EEC"/>
    <w:rsid w:val="00FF4CB4"/>
    <w:rsid w:val="00FF4DCC"/>
    <w:rsid w:val="00FF5557"/>
    <w:rsid w:val="00FF5EC3"/>
    <w:rsid w:val="00F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8E8B55"/>
  <w15:docId w15:val="{460AF344-798C-4798-A3C3-89CD733F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4F8"/>
    <w:pPr>
      <w:spacing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744BC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inorHAnsi"/>
      <w:b/>
      <w:bCs/>
      <w:color w:val="244061" w:themeColor="accent1" w:themeShade="80"/>
      <w:sz w:val="50"/>
      <w:szCs w:val="30"/>
    </w:rPr>
  </w:style>
  <w:style w:type="paragraph" w:styleId="Heading2">
    <w:name w:val="heading 2"/>
    <w:basedOn w:val="Normal"/>
    <w:next w:val="Normal"/>
    <w:link w:val="Heading2Char"/>
    <w:autoRedefine/>
    <w:uiPriority w:val="99"/>
    <w:unhideWhenUsed/>
    <w:qFormat/>
    <w:rsid w:val="00A03CE6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="Tahoma"/>
      <w:b/>
      <w:bCs/>
      <w:color w:val="365F91" w:themeColor="accent1" w:themeShade="BF"/>
      <w:sz w:val="38"/>
      <w:szCs w:val="24"/>
    </w:rPr>
  </w:style>
  <w:style w:type="paragraph" w:styleId="Heading3">
    <w:name w:val="heading 3"/>
    <w:basedOn w:val="Heading2"/>
    <w:next w:val="Normal"/>
    <w:link w:val="Heading3Char"/>
    <w:autoRedefine/>
    <w:uiPriority w:val="99"/>
    <w:unhideWhenUsed/>
    <w:qFormat/>
    <w:rsid w:val="009B56F2"/>
    <w:pPr>
      <w:numPr>
        <w:ilvl w:val="2"/>
      </w:numPr>
      <w:outlineLvl w:val="2"/>
    </w:pPr>
    <w:rPr>
      <w:color w:val="548DD4" w:themeColor="text2" w:themeTint="99"/>
      <w:sz w:val="30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BC296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548DD4" w:themeColor="text2" w:themeTint="99"/>
    </w:rPr>
  </w:style>
  <w:style w:type="paragraph" w:styleId="Heading5">
    <w:name w:val="heading 5"/>
    <w:basedOn w:val="Normal"/>
    <w:next w:val="Normal"/>
    <w:link w:val="Heading5Char"/>
    <w:unhideWhenUsed/>
    <w:qFormat/>
    <w:rsid w:val="00BA3364"/>
    <w:pPr>
      <w:keepNext/>
      <w:keepLines/>
      <w:numPr>
        <w:ilvl w:val="4"/>
        <w:numId w:val="4"/>
      </w:numPr>
      <w:spacing w:before="200" w:after="0"/>
      <w:ind w:left="2127"/>
      <w:outlineLvl w:val="4"/>
    </w:pPr>
    <w:rPr>
      <w:rFonts w:eastAsiaTheme="majorEastAsia" w:cstheme="minorHAnsi"/>
      <w:color w:val="548DD4" w:themeColor="text2" w:themeTint="9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52F0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52F0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52F0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F52F0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8">
    <w:name w:val="Table Grid 8"/>
    <w:basedOn w:val="TableNormal"/>
    <w:rsid w:val="00CF3BC3"/>
    <w:pPr>
      <w:spacing w:after="0" w:line="36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nhideWhenUsed/>
    <w:rsid w:val="00DE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07E"/>
  </w:style>
  <w:style w:type="paragraph" w:styleId="Footer">
    <w:name w:val="footer"/>
    <w:basedOn w:val="Normal"/>
    <w:link w:val="FooterChar"/>
    <w:unhideWhenUsed/>
    <w:rsid w:val="00DE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07E"/>
  </w:style>
  <w:style w:type="paragraph" w:styleId="BalloonText">
    <w:name w:val="Balloon Text"/>
    <w:basedOn w:val="Normal"/>
    <w:link w:val="BalloonTextChar"/>
    <w:uiPriority w:val="99"/>
    <w:semiHidden/>
    <w:unhideWhenUsed/>
    <w:rsid w:val="00DE0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07E"/>
    <w:rPr>
      <w:rFonts w:ascii="Tahoma" w:hAnsi="Tahoma" w:cs="Tahoma"/>
      <w:sz w:val="16"/>
      <w:szCs w:val="16"/>
    </w:rPr>
  </w:style>
  <w:style w:type="paragraph" w:customStyle="1" w:styleId="CharCharCharChar">
    <w:name w:val="Char Char Char Char"/>
    <w:basedOn w:val="Normal"/>
    <w:rsid w:val="00DE007E"/>
    <w:pPr>
      <w:spacing w:after="160"/>
    </w:pPr>
    <w:rPr>
      <w:rFonts w:ascii="Verdana" w:eastAsia="Times New Roman" w:hAnsi="Verdana" w:cs="Verdana"/>
      <w:sz w:val="20"/>
      <w:szCs w:val="20"/>
      <w:lang w:val="en-GB" w:bidi="ar-SA"/>
    </w:rPr>
  </w:style>
  <w:style w:type="character" w:customStyle="1" w:styleId="Heading1Char">
    <w:name w:val="Heading 1 Char"/>
    <w:basedOn w:val="DefaultParagraphFont"/>
    <w:link w:val="Heading1"/>
    <w:uiPriority w:val="99"/>
    <w:rsid w:val="00A744BC"/>
    <w:rPr>
      <w:rFonts w:eastAsiaTheme="majorEastAsia" w:cstheme="minorHAnsi"/>
      <w:b/>
      <w:bCs/>
      <w:color w:val="244061" w:themeColor="accent1" w:themeShade="80"/>
      <w:sz w:val="50"/>
      <w:szCs w:val="30"/>
    </w:rPr>
  </w:style>
  <w:style w:type="character" w:customStyle="1" w:styleId="Heading2Char">
    <w:name w:val="Heading 2 Char"/>
    <w:basedOn w:val="DefaultParagraphFont"/>
    <w:link w:val="Heading2"/>
    <w:uiPriority w:val="99"/>
    <w:rsid w:val="00A03CE6"/>
    <w:rPr>
      <w:rFonts w:asciiTheme="majorHAnsi" w:eastAsiaTheme="majorEastAsia" w:hAnsiTheme="majorHAnsi" w:cs="Tahoma"/>
      <w:b/>
      <w:bCs/>
      <w:color w:val="365F91" w:themeColor="accent1" w:themeShade="BF"/>
      <w:sz w:val="38"/>
      <w:szCs w:val="24"/>
    </w:rPr>
  </w:style>
  <w:style w:type="table" w:styleId="TableGrid">
    <w:name w:val="Table Grid"/>
    <w:basedOn w:val="TableNormal"/>
    <w:rsid w:val="00BF3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TOC1"/>
    <w:next w:val="TOC1"/>
    <w:autoRedefine/>
    <w:uiPriority w:val="39"/>
    <w:rsid w:val="009967FC"/>
    <w:pPr>
      <w:tabs>
        <w:tab w:val="clear" w:pos="432"/>
        <w:tab w:val="left" w:pos="1152"/>
        <w:tab w:val="left" w:pos="1440"/>
      </w:tabs>
      <w:ind w:left="576" w:right="0"/>
    </w:pPr>
    <w:rPr>
      <w:b w:val="0"/>
      <w:bCs w:val="0"/>
      <w:noProof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9967FC"/>
    <w:pPr>
      <w:tabs>
        <w:tab w:val="left" w:pos="432"/>
        <w:tab w:val="center" w:pos="9900"/>
      </w:tabs>
      <w:spacing w:before="120" w:after="120" w:line="240" w:lineRule="auto"/>
      <w:ind w:right="144"/>
    </w:pPr>
    <w:rPr>
      <w:rFonts w:ascii="Verdana" w:eastAsia="Verdana" w:hAnsi="Verdana" w:cs="Verdana"/>
      <w:b/>
      <w:bCs/>
    </w:rPr>
  </w:style>
  <w:style w:type="character" w:styleId="Hyperlink">
    <w:name w:val="Hyperlink"/>
    <w:basedOn w:val="DefaultParagraphFont"/>
    <w:uiPriority w:val="99"/>
    <w:rsid w:val="009967FC"/>
    <w:rPr>
      <w:color w:val="0000FF"/>
      <w:u w:val="single"/>
    </w:rPr>
  </w:style>
  <w:style w:type="paragraph" w:styleId="TOC3">
    <w:name w:val="toc 3"/>
    <w:basedOn w:val="TOC1"/>
    <w:next w:val="Normal"/>
    <w:autoRedefine/>
    <w:uiPriority w:val="39"/>
    <w:rsid w:val="009967FC"/>
    <w:pPr>
      <w:tabs>
        <w:tab w:val="clear" w:pos="432"/>
        <w:tab w:val="left" w:pos="2160"/>
      </w:tabs>
      <w:ind w:left="1296" w:right="0"/>
    </w:pPr>
    <w:rPr>
      <w:b w:val="0"/>
      <w:bCs w:val="0"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9967FC"/>
    <w:pPr>
      <w:tabs>
        <w:tab w:val="left" w:pos="3312"/>
        <w:tab w:val="center" w:pos="9900"/>
      </w:tabs>
      <w:spacing w:before="120" w:after="120" w:line="240" w:lineRule="auto"/>
      <w:ind w:left="2304"/>
    </w:pPr>
    <w:rPr>
      <w:rFonts w:ascii="Verdana" w:eastAsia="Verdana" w:hAnsi="Verdana" w:cs="Verdana"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9B56F2"/>
    <w:rPr>
      <w:rFonts w:asciiTheme="majorHAnsi" w:eastAsiaTheme="majorEastAsia" w:hAnsiTheme="majorHAnsi" w:cs="Tahoma"/>
      <w:b/>
      <w:bCs/>
      <w:color w:val="548DD4" w:themeColor="text2" w:themeTint="99"/>
      <w:sz w:val="30"/>
    </w:rPr>
  </w:style>
  <w:style w:type="character" w:customStyle="1" w:styleId="Heading4Char">
    <w:name w:val="Heading 4 Char"/>
    <w:basedOn w:val="DefaultParagraphFont"/>
    <w:link w:val="Heading4"/>
    <w:rsid w:val="00BC2961"/>
    <w:rPr>
      <w:rFonts w:asciiTheme="majorHAnsi" w:eastAsiaTheme="majorEastAsia" w:hAnsiTheme="majorHAnsi" w:cstheme="majorBidi"/>
      <w:b/>
      <w:bCs/>
      <w:color w:val="548DD4" w:themeColor="text2" w:themeTint="99"/>
    </w:rPr>
  </w:style>
  <w:style w:type="paragraph" w:customStyle="1" w:styleId="Heading10">
    <w:name w:val="Heading1"/>
    <w:basedOn w:val="Heading2"/>
    <w:rsid w:val="009967FC"/>
    <w:pPr>
      <w:keepLines w:val="0"/>
      <w:numPr>
        <w:ilvl w:val="0"/>
        <w:numId w:val="0"/>
      </w:numPr>
      <w:tabs>
        <w:tab w:val="num" w:pos="540"/>
      </w:tabs>
      <w:spacing w:before="240" w:after="60"/>
      <w:ind w:left="540" w:right="360" w:hanging="360"/>
    </w:pPr>
    <w:rPr>
      <w:rFonts w:ascii="Verdana" w:eastAsia="MS Mincho" w:hAnsi="Verdana" w:cs="Verdana"/>
      <w:sz w:val="36"/>
      <w:szCs w:val="36"/>
    </w:rPr>
  </w:style>
  <w:style w:type="paragraph" w:customStyle="1" w:styleId="Heading20">
    <w:name w:val="Heading2"/>
    <w:basedOn w:val="Heading2"/>
    <w:rsid w:val="009967FC"/>
    <w:pPr>
      <w:keepLines w:val="0"/>
      <w:numPr>
        <w:ilvl w:val="0"/>
        <w:numId w:val="0"/>
      </w:numPr>
      <w:tabs>
        <w:tab w:val="num" w:pos="1152"/>
      </w:tabs>
      <w:spacing w:before="240" w:after="60"/>
      <w:ind w:left="1152" w:right="360" w:hanging="432"/>
    </w:pPr>
    <w:rPr>
      <w:rFonts w:ascii="Verdana" w:eastAsia="MS Mincho" w:hAnsi="Verdana" w:cs="Verdana"/>
      <w:sz w:val="32"/>
      <w:szCs w:val="32"/>
    </w:rPr>
  </w:style>
  <w:style w:type="paragraph" w:customStyle="1" w:styleId="Heading30">
    <w:name w:val="Heading3"/>
    <w:basedOn w:val="Heading2"/>
    <w:rsid w:val="009967FC"/>
    <w:pPr>
      <w:keepLines w:val="0"/>
      <w:numPr>
        <w:ilvl w:val="0"/>
        <w:numId w:val="0"/>
      </w:numPr>
      <w:tabs>
        <w:tab w:val="num" w:pos="1584"/>
      </w:tabs>
      <w:spacing w:before="240" w:after="60"/>
      <w:ind w:left="720" w:right="360" w:firstLine="360"/>
    </w:pPr>
    <w:rPr>
      <w:rFonts w:ascii="Verdana" w:eastAsia="MS Mincho" w:hAnsi="Verdana" w:cs="Verdana"/>
      <w:sz w:val="28"/>
      <w:szCs w:val="28"/>
    </w:rPr>
  </w:style>
  <w:style w:type="paragraph" w:customStyle="1" w:styleId="Heading40">
    <w:name w:val="Heading4"/>
    <w:basedOn w:val="Heading2"/>
    <w:rsid w:val="009967FC"/>
    <w:pPr>
      <w:keepLines w:val="0"/>
      <w:numPr>
        <w:ilvl w:val="0"/>
        <w:numId w:val="0"/>
      </w:numPr>
      <w:tabs>
        <w:tab w:val="num" w:pos="1980"/>
      </w:tabs>
      <w:spacing w:before="240" w:after="60"/>
      <w:ind w:left="1908" w:right="360" w:hanging="648"/>
    </w:pPr>
    <w:rPr>
      <w:rFonts w:ascii="Verdana" w:eastAsia="MS Mincho" w:hAnsi="Verdana" w:cs="Verdana"/>
      <w:sz w:val="24"/>
    </w:rPr>
  </w:style>
  <w:style w:type="paragraph" w:customStyle="1" w:styleId="StyleForLevel5">
    <w:name w:val="StyleForLevel5"/>
    <w:basedOn w:val="Heading4"/>
    <w:rsid w:val="00184E57"/>
    <w:pPr>
      <w:keepLines w:val="0"/>
      <w:numPr>
        <w:ilvl w:val="5"/>
        <w:numId w:val="6"/>
      </w:numPr>
      <w:spacing w:before="240" w:after="60"/>
      <w:outlineLvl w:val="4"/>
    </w:pPr>
    <w:rPr>
      <w:rFonts w:ascii="Verdana" w:eastAsia="MS Mincho" w:hAnsi="Verdana" w:cs="Verdana"/>
      <w:i/>
      <w:iCs/>
    </w:rPr>
  </w:style>
  <w:style w:type="paragraph" w:styleId="ListParagraph">
    <w:name w:val="List Paragraph"/>
    <w:aliases w:val="AutoNumColumn,Normal List Paragraph"/>
    <w:basedOn w:val="Normal"/>
    <w:link w:val="ListParagraphChar"/>
    <w:uiPriority w:val="34"/>
    <w:qFormat/>
    <w:rsid w:val="009967F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E62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62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A3364"/>
    <w:rPr>
      <w:rFonts w:eastAsiaTheme="majorEastAsia" w:cstheme="minorHAnsi"/>
      <w:color w:val="548DD4" w:themeColor="text2" w:themeTint="99"/>
    </w:rPr>
  </w:style>
  <w:style w:type="character" w:customStyle="1" w:styleId="Heading6Char">
    <w:name w:val="Heading 6 Char"/>
    <w:basedOn w:val="DefaultParagraphFont"/>
    <w:link w:val="Heading6"/>
    <w:uiPriority w:val="9"/>
    <w:rsid w:val="005F52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52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F52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F52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yle3">
    <w:name w:val="Style3"/>
    <w:basedOn w:val="Normal"/>
    <w:next w:val="Normal"/>
    <w:rsid w:val="00184E57"/>
    <w:pPr>
      <w:keepNext/>
      <w:numPr>
        <w:ilvl w:val="2"/>
        <w:numId w:val="5"/>
      </w:numPr>
      <w:spacing w:before="240" w:after="60"/>
      <w:outlineLvl w:val="2"/>
    </w:pPr>
    <w:rPr>
      <w:rFonts w:ascii="Verdana" w:eastAsia="Times New Roman" w:hAnsi="Verdana" w:cs="Verdana"/>
      <w:b/>
      <w:bCs/>
      <w:sz w:val="24"/>
      <w:szCs w:val="24"/>
    </w:rPr>
  </w:style>
  <w:style w:type="paragraph" w:customStyle="1" w:styleId="TextinTables">
    <w:name w:val="Text in Tables"/>
    <w:basedOn w:val="Normal"/>
    <w:rsid w:val="00FF5557"/>
    <w:pPr>
      <w:spacing w:before="60" w:after="60" w:line="240" w:lineRule="atLeast"/>
    </w:pPr>
    <w:rPr>
      <w:rFonts w:ascii="Arial" w:eastAsia="Times New Roman" w:hAnsi="Arial" w:cs="Times New Roman"/>
      <w:sz w:val="20"/>
      <w:szCs w:val="24"/>
      <w:lang w:bidi="ar-SA"/>
    </w:rPr>
  </w:style>
  <w:style w:type="character" w:customStyle="1" w:styleId="ListParagraphChar">
    <w:name w:val="List Paragraph Char"/>
    <w:aliases w:val="AutoNumColumn Char,Normal List Paragraph Char"/>
    <w:basedOn w:val="DefaultParagraphFont"/>
    <w:link w:val="ListParagraph"/>
    <w:uiPriority w:val="34"/>
    <w:locked/>
    <w:rsid w:val="001E6B13"/>
  </w:style>
  <w:style w:type="character" w:styleId="FollowedHyperlink">
    <w:name w:val="FollowedHyperlink"/>
    <w:basedOn w:val="DefaultParagraphFont"/>
    <w:uiPriority w:val="99"/>
    <w:semiHidden/>
    <w:unhideWhenUsed/>
    <w:rsid w:val="008C03BF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3F7EED"/>
    <w:pPr>
      <w:spacing w:after="0" w:line="240" w:lineRule="auto"/>
    </w:pPr>
  </w:style>
  <w:style w:type="character" w:styleId="CommentReference">
    <w:name w:val="annotation reference"/>
    <w:basedOn w:val="DefaultParagraphFont"/>
    <w:rsid w:val="00ED24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24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rsid w:val="00ED24D6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unhideWhenUsed/>
    <w:rsid w:val="0068561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VerdanaLefthead1">
    <w:name w:val="Style Verdana Left head 1"/>
    <w:basedOn w:val="Normal"/>
    <w:rsid w:val="00582114"/>
    <w:pPr>
      <w:spacing w:after="0"/>
      <w:ind w:left="567"/>
    </w:pPr>
    <w:rPr>
      <w:rFonts w:ascii="Verdana" w:eastAsia="Times New Roman" w:hAnsi="Verdana" w:cs="Verdana"/>
      <w:sz w:val="20"/>
      <w:szCs w:val="20"/>
      <w:lang w:eastAsia="he-IL"/>
    </w:rPr>
  </w:style>
  <w:style w:type="paragraph" w:styleId="BodyTextIndent2">
    <w:name w:val="Body Text Indent 2"/>
    <w:basedOn w:val="Normal"/>
    <w:link w:val="BodyTextIndent2Char"/>
    <w:rsid w:val="00A4209D"/>
    <w:pPr>
      <w:spacing w:after="0"/>
      <w:ind w:left="1134"/>
      <w:jc w:val="both"/>
    </w:pPr>
    <w:rPr>
      <w:rFonts w:ascii="Arial" w:eastAsia="Times New Roman" w:hAnsi="Arial" w:cs="Arial"/>
      <w:sz w:val="24"/>
      <w:szCs w:val="24"/>
      <w:lang w:eastAsia="he-IL"/>
    </w:rPr>
  </w:style>
  <w:style w:type="character" w:customStyle="1" w:styleId="BodyTextIndent2Char">
    <w:name w:val="Body Text Indent 2 Char"/>
    <w:basedOn w:val="DefaultParagraphFont"/>
    <w:link w:val="BodyTextIndent2"/>
    <w:rsid w:val="00A4209D"/>
    <w:rPr>
      <w:rFonts w:ascii="Arial" w:eastAsia="Times New Roman" w:hAnsi="Arial" w:cs="Arial"/>
      <w:sz w:val="24"/>
      <w:szCs w:val="24"/>
      <w:lang w:eastAsia="he-IL"/>
    </w:rPr>
  </w:style>
  <w:style w:type="character" w:customStyle="1" w:styleId="srch-url2">
    <w:name w:val="srch-url2"/>
    <w:basedOn w:val="DefaultParagraphFont"/>
    <w:rsid w:val="003F63FD"/>
  </w:style>
  <w:style w:type="character" w:styleId="Strong">
    <w:name w:val="Strong"/>
    <w:basedOn w:val="DefaultParagraphFont"/>
    <w:uiPriority w:val="22"/>
    <w:qFormat/>
    <w:rsid w:val="003F63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9A6"/>
    <w:rPr>
      <w:rFonts w:ascii="Courier New" w:hAnsi="Courier New" w:cs="Courier New"/>
      <w:sz w:val="20"/>
      <w:szCs w:val="20"/>
    </w:rPr>
  </w:style>
  <w:style w:type="table" w:styleId="MediumShading1-Accent1">
    <w:name w:val="Medium Shading 1 Accent 1"/>
    <w:basedOn w:val="TableNormal"/>
    <w:uiPriority w:val="63"/>
    <w:rsid w:val="0072062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  <w:color w:val="auto"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D90126"/>
    <w:pPr>
      <w:spacing w:before="60" w:after="0" w:line="240" w:lineRule="auto"/>
    </w:pPr>
    <w:rPr>
      <w:rFonts w:ascii="Verdana" w:eastAsiaTheme="minorEastAsia" w:hAnsi="Verdana" w:cs="Times New Roman"/>
      <w:i/>
      <w:sz w:val="20"/>
      <w:szCs w:val="24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D90126"/>
    <w:rPr>
      <w:rFonts w:ascii="Verdana" w:eastAsiaTheme="minorEastAsia" w:hAnsi="Verdana" w:cs="Times New Roman"/>
      <w:i/>
      <w:sz w:val="20"/>
      <w:szCs w:val="24"/>
      <w:lang w:val="en-GB"/>
    </w:rPr>
  </w:style>
  <w:style w:type="paragraph" w:styleId="ListBullet3">
    <w:name w:val="List Bullet 3"/>
    <w:basedOn w:val="Normal"/>
    <w:rsid w:val="00D90126"/>
    <w:pPr>
      <w:numPr>
        <w:numId w:val="9"/>
      </w:numPr>
      <w:bidi/>
      <w:spacing w:before="60" w:after="0"/>
      <w:contextualSpacing/>
      <w:jc w:val="both"/>
    </w:pPr>
    <w:rPr>
      <w:rFonts w:ascii="Verdana" w:eastAsia="MS Mincho" w:hAnsi="Verdana" w:cs="Verdana"/>
      <w:sz w:val="20"/>
      <w:szCs w:val="20"/>
    </w:rPr>
  </w:style>
  <w:style w:type="paragraph" w:customStyle="1" w:styleId="Default">
    <w:name w:val="Default"/>
    <w:rsid w:val="00604D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harCharCharChar1">
    <w:name w:val="Char Char Char Char1"/>
    <w:basedOn w:val="Normal"/>
    <w:rsid w:val="009E74E3"/>
    <w:pPr>
      <w:spacing w:after="160"/>
    </w:pPr>
    <w:rPr>
      <w:rFonts w:ascii="Verdana" w:eastAsia="Times New Roman" w:hAnsi="Verdana" w:cs="Verdana"/>
      <w:sz w:val="20"/>
      <w:szCs w:val="20"/>
      <w:lang w:val="en-GB" w:bidi="ar-SA"/>
    </w:rPr>
  </w:style>
  <w:style w:type="paragraph" w:customStyle="1" w:styleId="ListHnumber">
    <w:name w:val="List Hnumber"/>
    <w:basedOn w:val="ListBullet"/>
    <w:rsid w:val="00913E2C"/>
    <w:pPr>
      <w:bidi/>
      <w:spacing w:after="0" w:line="240" w:lineRule="auto"/>
      <w:ind w:left="284" w:hanging="432"/>
      <w:contextualSpacing w:val="0"/>
      <w:jc w:val="both"/>
    </w:pPr>
    <w:rPr>
      <w:rFonts w:ascii="Tahoma" w:eastAsia="Times New Roman" w:hAnsi="Tahoma" w:cs="Tahoma"/>
      <w:sz w:val="20"/>
      <w:szCs w:val="20"/>
      <w:lang w:eastAsia="he-IL"/>
    </w:rPr>
  </w:style>
  <w:style w:type="paragraph" w:customStyle="1" w:styleId="indent0">
    <w:name w:val="indent0"/>
    <w:basedOn w:val="Normal"/>
    <w:rsid w:val="00913E2C"/>
    <w:pPr>
      <w:spacing w:after="0"/>
      <w:jc w:val="both"/>
    </w:pPr>
    <w:rPr>
      <w:rFonts w:ascii="Verdana" w:eastAsia="Times New Roman" w:hAnsi="Verdana" w:cs="David"/>
      <w:sz w:val="20"/>
      <w:szCs w:val="20"/>
      <w:lang w:bidi="ar-SA"/>
    </w:rPr>
  </w:style>
  <w:style w:type="paragraph" w:styleId="ListBullet">
    <w:name w:val="List Bullet"/>
    <w:basedOn w:val="Normal"/>
    <w:uiPriority w:val="99"/>
    <w:semiHidden/>
    <w:unhideWhenUsed/>
    <w:rsid w:val="00913E2C"/>
    <w:pPr>
      <w:tabs>
        <w:tab w:val="num" w:pos="397"/>
      </w:tabs>
      <w:ind w:left="397" w:right="397" w:hanging="397"/>
      <w:contextualSpacing/>
    </w:pPr>
  </w:style>
  <w:style w:type="paragraph" w:customStyle="1" w:styleId="TableText">
    <w:name w:val="Table Text"/>
    <w:basedOn w:val="Normal"/>
    <w:rsid w:val="002B0164"/>
    <w:pPr>
      <w:keepLines/>
      <w:spacing w:before="40" w:after="40" w:line="240" w:lineRule="auto"/>
    </w:pPr>
    <w:rPr>
      <w:rFonts w:ascii="Tahoma" w:eastAsia="Times New Roman" w:hAnsi="Tahoma" w:cs="Arial"/>
      <w:sz w:val="20"/>
      <w:szCs w:val="18"/>
      <w:lang w:bidi="ar-SA"/>
    </w:rPr>
  </w:style>
  <w:style w:type="paragraph" w:customStyle="1" w:styleId="CharCharCharChar2">
    <w:name w:val="Char Char Char Char2"/>
    <w:basedOn w:val="Normal"/>
    <w:rsid w:val="00E309BF"/>
    <w:pPr>
      <w:spacing w:after="160"/>
    </w:pPr>
    <w:rPr>
      <w:rFonts w:ascii="Verdana" w:eastAsia="Times New Roman" w:hAnsi="Verdana" w:cs="Verdana"/>
      <w:sz w:val="20"/>
      <w:szCs w:val="20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69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9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vitalr\Desktop\Logical%20Desig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e40bf70-693e-42b2-8897-2d9c4a35656a">S26F3YR74DSD-150-10078</_dlc_DocId>
    <_dlc_DocIdUrl xmlns="ee40bf70-693e-42b2-8897-2d9c4a35656a">
      <Url>http://888portal/ProffesionalNetwork/Divisions/ProductTechnology/_layouts/DocIdRedir.aspx?ID=S26F3YR74DSD-150-10078</Url>
      <Description>S26F3YR74DSD-150-10078</Description>
    </_dlc_DocIdUrl>
    <Owner xmlns="1c441469-435e-467e-b20b-f9e8359cd324">Mor Masuri</Owner>
    <Description0 xmlns="1c441469-435e-467e-b20b-f9e8359cd324" xsi:nil="true"/>
    <Status xmlns="1c441469-435e-467e-b20b-f9e8359cd324">In Review</Status>
    <IconOverlay xmlns="http://schemas.microsoft.com/sharepoint/v4" xsi:nil="true"/>
    <Document_x0020_Hyperlink xmlns="ee40bf70-693e-42b2-8897-2d9c4a35656a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3A135ADD2514B9B802D53416A56C2" ma:contentTypeVersion="7" ma:contentTypeDescription="Create a new document." ma:contentTypeScope="" ma:versionID="ddfc56604ef1a5e01c69bb974b468afa">
  <xsd:schema xmlns:xsd="http://www.w3.org/2001/XMLSchema" xmlns:xs="http://www.w3.org/2001/XMLSchema" xmlns:p="http://schemas.microsoft.com/office/2006/metadata/properties" xmlns:ns2="ee40bf70-693e-42b2-8897-2d9c4a35656a" xmlns:ns3="1c441469-435e-467e-b20b-f9e8359cd324" xmlns:ns4="http://schemas.microsoft.com/sharepoint/v4" targetNamespace="http://schemas.microsoft.com/office/2006/metadata/properties" ma:root="true" ma:fieldsID="fe86e31c0a1da8dced72fbd9069e34d3" ns2:_="" ns3:_="" ns4:_="">
    <xsd:import namespace="ee40bf70-693e-42b2-8897-2d9c4a35656a"/>
    <xsd:import namespace="1c441469-435e-467e-b20b-f9e8359cd32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Owner" minOccurs="0"/>
                <xsd:element ref="ns3:Description0" minOccurs="0"/>
                <xsd:element ref="ns3:Status" minOccurs="0"/>
                <xsd:element ref="ns2:Document_x0020_Hyperlink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0bf70-693e-42b2-8897-2d9c4a35656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_x0020_Hyperlink" ma:index="14" nillable="true" ma:displayName="Document Hyperlink" ma:internalName="Document_x0020_Hyperlink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41469-435e-467e-b20b-f9e8359cd324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format="" ma:internalName="Owner" ma:readOnly="false">
      <xsd:simpleType>
        <xsd:restriction base="dms:Text"/>
      </xsd:simpleType>
    </xsd:element>
    <xsd:element name="Description0" ma:index="12" nillable="true" ma:displayName="Description" ma:format="" ma:internalName="Description0" ma:readOnly="false">
      <xsd:simpleType>
        <xsd:restriction base="dms:Note">
          <xsd:maxLength value="255"/>
        </xsd:restriction>
      </xsd:simpleType>
    </xsd:element>
    <xsd:element name="Status" ma:index="13" nillable="true" ma:displayName="Status" ma:format="" ma:internalName="Status" ma:readOnly="false">
      <xsd:simpleType>
        <xsd:restriction base="dms:Choice">
          <xsd:enumeration value="Rough"/>
          <xsd:enumeration value="Draft"/>
          <xsd:enumeration value="In Review"/>
          <xsd:enumeration value="Fin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AB6D9-DEFE-49E4-AC8F-5311DECA5F12}">
  <ds:schemaRefs>
    <ds:schemaRef ds:uri="http://schemas.microsoft.com/office/2006/metadata/properties"/>
    <ds:schemaRef ds:uri="http://schemas.microsoft.com/office/infopath/2007/PartnerControls"/>
    <ds:schemaRef ds:uri="ee40bf70-693e-42b2-8897-2d9c4a35656a"/>
    <ds:schemaRef ds:uri="1c441469-435e-467e-b20b-f9e8359cd324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D70E98D8-31CE-46F0-B0F2-F8504F58F0F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328E1FB-BEE0-4DB6-BAAC-E1293E2B1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40bf70-693e-42b2-8897-2d9c4a35656a"/>
    <ds:schemaRef ds:uri="1c441469-435e-467e-b20b-f9e8359cd32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71B3BA-563A-4D74-AB35-E9951FFC8C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AEA79B3-9A34-4C14-A077-08DE4BF6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Logical Design.dotx</Template>
  <TotalTime>37</TotalTime>
  <Pages>7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GGP-IntegrationPlatform Casino LD</vt:lpstr>
    </vt:vector>
  </TitlesOfParts>
  <Company>888Holdings</Company>
  <LinksUpToDate>false</LinksUpToDate>
  <CharactersWithSpaces>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GGP-IntegrationPlatform Casino LD</dc:title>
  <dc:creator>Revital Ringel</dc:creator>
  <cp:lastModifiedBy>Florin Iacob</cp:lastModifiedBy>
  <cp:revision>6</cp:revision>
  <cp:lastPrinted>2014-03-12T12:02:00Z</cp:lastPrinted>
  <dcterms:created xsi:type="dcterms:W3CDTF">2017-04-24T10:20:00Z</dcterms:created>
  <dcterms:modified xsi:type="dcterms:W3CDTF">2017-04-24T10:56:00Z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0x01010052C3A135ADD2514B9B802D53416A56C2</vt:lpwstr>
  </property>
  <property fmtid="{D5CDD505-2E9C-101B-9397-08002B2CF9AE}" pid="3" name="_dlc_DocIdItemGuid">
    <vt:lpwstr>121cceb2-4954-45c3-bfd6-a9f996bdb55f</vt:lpwstr>
  </property>
</Properties>
</file>